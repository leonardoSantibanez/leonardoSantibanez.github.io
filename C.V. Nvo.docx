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38F9" w14:textId="6F671D72" w:rsidR="00BB08EF" w:rsidRPr="00A3780B" w:rsidRDefault="006F118F">
      <w:pPr>
        <w:rPr>
          <w:rFonts w:asciiTheme="majorHAnsi" w:hAnsiTheme="majorHAnsi" w:cstheme="majorHAnsi"/>
        </w:rPr>
      </w:pP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46DA5D4" wp14:editId="27B16398">
                <wp:simplePos x="0" y="0"/>
                <wp:positionH relativeFrom="page">
                  <wp:posOffset>9413</wp:posOffset>
                </wp:positionH>
                <wp:positionV relativeFrom="paragraph">
                  <wp:posOffset>-918845</wp:posOffset>
                </wp:positionV>
                <wp:extent cx="415290" cy="10726420"/>
                <wp:effectExtent l="0" t="0" r="3810" b="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264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C7E119C" id="Rectángulo 278" o:spid="_x0000_s1026" style="position:absolute;margin-left:.75pt;margin-top:-72.35pt;width:32.7pt;height:844.6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" fillcolor="#5a5a5a [2109]" stroked="f" strokeweight="1pt">
                <w10:wrap anchorx="page"/>
              </v:rect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08768" behindDoc="1" locked="0" layoutInCell="1" allowOverlap="1" wp14:anchorId="3CE00F31" wp14:editId="51F9B116">
                <wp:simplePos x="0" y="0"/>
                <wp:positionH relativeFrom="margin">
                  <wp:posOffset>1630045</wp:posOffset>
                </wp:positionH>
                <wp:positionV relativeFrom="paragraph">
                  <wp:posOffset>-296545</wp:posOffset>
                </wp:positionV>
                <wp:extent cx="3997960" cy="1404620"/>
                <wp:effectExtent l="0" t="0" r="2540" b="0"/>
                <wp:wrapNone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8355D" w14:textId="0455DD27" w:rsidR="006F118F" w:rsidRPr="009C5F95" w:rsidRDefault="00626C88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000000" w:themeColor="text1"/>
                                <w:sz w:val="46"/>
                                <w:szCs w:val="46"/>
                              </w:rPr>
                            </w:pPr>
                            <w:r w:rsidRPr="009C5F95">
                              <w:rPr>
                                <w:rFonts w:ascii="Corbel" w:hAnsi="Corbel"/>
                                <w:b/>
                                <w:color w:val="000000" w:themeColor="text1"/>
                                <w:sz w:val="46"/>
                                <w:szCs w:val="46"/>
                              </w:rPr>
                              <w:t>EDUARDO ROJAS PALMA</w:t>
                            </w:r>
                          </w:p>
                          <w:p w14:paraId="4483F8B7" w14:textId="6AFC591E" w:rsidR="006F118F" w:rsidRPr="004903DD" w:rsidRDefault="004A1981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  <w:t>Contador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type w14:anchorId="3CE00F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8.35pt;margin-top:-23.35pt;width:314.8pt;height:110.6pt;z-index:-251507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TMDgIAAPcDAAAOAAAAZHJzL2Uyb0RvYy54bWysU9tu2zAMfR+wfxD0vtjJkrQ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" stroked="f">
                <v:textbox style="mso-fit-shape-to-text:t">
                  <w:txbxContent>
                    <w:p w14:paraId="1FD8355D" w14:textId="0455DD27" w:rsidR="006F118F" w:rsidRPr="009C5F95" w:rsidRDefault="00626C88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000000" w:themeColor="text1"/>
                          <w:sz w:val="46"/>
                          <w:szCs w:val="46"/>
                        </w:rPr>
                      </w:pPr>
                      <w:r w:rsidRPr="009C5F95">
                        <w:rPr>
                          <w:rFonts w:ascii="Corbel" w:hAnsi="Corbel"/>
                          <w:b/>
                          <w:color w:val="000000" w:themeColor="text1"/>
                          <w:sz w:val="46"/>
                          <w:szCs w:val="46"/>
                        </w:rPr>
                        <w:t>EDUARDO ROJAS PALMA</w:t>
                      </w:r>
                    </w:p>
                    <w:p w14:paraId="4483F8B7" w14:textId="6AFC591E" w:rsidR="006F118F" w:rsidRPr="004903DD" w:rsidRDefault="004A1981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i/>
                          <w:color w:val="000000" w:themeColor="text1"/>
                          <w:sz w:val="30"/>
                          <w:szCs w:val="30"/>
                        </w:rPr>
                        <w:t>Contador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568C9299" wp14:editId="474205D6">
                <wp:simplePos x="0" y="0"/>
                <wp:positionH relativeFrom="column">
                  <wp:posOffset>1607185</wp:posOffset>
                </wp:positionH>
                <wp:positionV relativeFrom="paragraph">
                  <wp:posOffset>621030</wp:posOffset>
                </wp:positionV>
                <wp:extent cx="48260" cy="1011555"/>
                <wp:effectExtent l="0" t="0" r="27940" b="17145"/>
                <wp:wrapNone/>
                <wp:docPr id="282" name="Grupo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" cy="1011555"/>
                          <a:chOff x="0" y="0"/>
                          <a:chExt cx="48260" cy="1012087"/>
                        </a:xfrm>
                      </wpg:grpSpPr>
                      <wps:wsp>
                        <wps:cNvPr id="283" name="Elipse 283"/>
                        <wps:cNvSpPr/>
                        <wps:spPr>
                          <a:xfrm>
                            <a:off x="0" y="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Elipse 284"/>
                        <wps:cNvSpPr/>
                        <wps:spPr>
                          <a:xfrm>
                            <a:off x="0" y="18947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Elipse 285"/>
                        <wps:cNvSpPr/>
                        <wps:spPr>
                          <a:xfrm>
                            <a:off x="0" y="38717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Elipse 286"/>
                        <wps:cNvSpPr/>
                        <wps:spPr>
                          <a:xfrm>
                            <a:off x="0" y="57664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Elipse 287"/>
                        <wps:cNvSpPr/>
                        <wps:spPr>
                          <a:xfrm>
                            <a:off x="0" y="76611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Elipse 288"/>
                        <wps:cNvSpPr/>
                        <wps:spPr>
                          <a:xfrm>
                            <a:off x="0" y="963827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6E3581CC" id="Grupo 282" o:spid="_x0000_s1026" style="position:absolute;margin-left:126.55pt;margin-top:48.9pt;width:3.8pt;height:79.65pt;z-index:251810816" coordsize="482,1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">
                <v:oval id="Elipse 283" o:spid="_x0000_s1027" style="position:absolute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E5wwAAANwAAAAPAAAAZHJzL2Rvd25yZXYueG1sRI9Ba8JA&#10;FITvQv/D8gre6saI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IXEBOcMAAADcAAAADwAA&#10;AAAAAAAAAAAAAAAHAgAAZHJzL2Rvd25yZXYueG1sUEsFBgAAAAADAAMAtwAAAPcCAAAAAA==&#10;" fillcolor="#6179aa" strokecolor="white [3212]" strokeweight="1pt">
                  <v:stroke joinstyle="miter"/>
                </v:oval>
                <v:oval id="Elipse 284" o:spid="_x0000_s1028" style="position:absolute;top:1894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lNwwAAANwAAAAPAAAAZHJzL2Rvd25yZXYueG1sRI9Ba8JA&#10;FITvQv/D8gre6sag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rpiZTcMAAADcAAAADwAA&#10;AAAAAAAAAAAAAAAHAgAAZHJzL2Rvd25yZXYueG1sUEsFBgAAAAADAAMAtwAAAPcCAAAAAA==&#10;" fillcolor="#6179aa" strokecolor="white [3212]" strokeweight="1pt">
                  <v:stroke joinstyle="miter"/>
                </v:oval>
                <v:oval id="Elipse 285" o:spid="_x0000_s1029" style="position:absolute;top:3871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" fillcolor="#6179aa" strokecolor="white [3212]" strokeweight="1pt">
                  <v:stroke joinstyle="miter"/>
                </v:oval>
                <v:oval id="Elipse 286" o:spid="_x0000_s1030" style="position:absolute;top:5766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" fillcolor="#6179aa" strokecolor="white [3212]" strokeweight="1pt">
                  <v:stroke joinstyle="miter"/>
                </v:oval>
                <v:oval id="Elipse 287" o:spid="_x0000_s1031" style="position:absolute;top:7661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" fillcolor="#6179aa" strokecolor="white [3212]" strokeweight="1pt">
                  <v:stroke joinstyle="miter"/>
                </v:oval>
                <v:oval id="Elipse 288" o:spid="_x0000_s1032" style="position:absolute;top:9638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" fillcolor="#6179aa" strokecolor="white [3212]" strokeweight="1pt">
                  <v:stroke joinstyle="miter"/>
                </v:oval>
              </v:group>
            </w:pict>
          </mc:Fallback>
        </mc:AlternateContent>
      </w:r>
    </w:p>
    <w:p w14:paraId="2EB19029" w14:textId="79C4F6F2" w:rsidR="00BB08EF" w:rsidRPr="00A3780B" w:rsidRDefault="008F42EF">
      <w:pPr>
        <w:rPr>
          <w:rFonts w:asciiTheme="majorHAnsi" w:hAnsiTheme="majorHAnsi" w:cstheme="majorHAnsi"/>
        </w:rPr>
      </w:pP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131A89D3" wp14:editId="5A88F3B2">
                <wp:simplePos x="0" y="0"/>
                <wp:positionH relativeFrom="margin">
                  <wp:posOffset>2811145</wp:posOffset>
                </wp:positionH>
                <wp:positionV relativeFrom="margin">
                  <wp:posOffset>4286089</wp:posOffset>
                </wp:positionV>
                <wp:extent cx="3152140" cy="395605"/>
                <wp:effectExtent l="0" t="0" r="0" b="4445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140" cy="395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940A1" w14:textId="1AE7C66F" w:rsidR="00685142" w:rsidRPr="00685142" w:rsidRDefault="00685142" w:rsidP="00685142">
                            <w:pPr>
                              <w:spacing w:after="0"/>
                              <w:jc w:val="both"/>
                              <w:rPr>
                                <w:rFonts w:ascii="Corbel" w:hAnsi="Corbel"/>
                                <w:b/>
                                <w:bCs/>
                                <w:iCs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bCs/>
                                <w:iCs/>
                                <w:sz w:val="30"/>
                                <w:szCs w:val="30"/>
                                <w:lang w:val="es-ES"/>
                              </w:rPr>
                              <w:t>Jefe de Administración y Finanzas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31A89D3" id="_x0000_s1027" type="#_x0000_t202" style="position:absolute;margin-left:221.35pt;margin-top:337.5pt;width:248.2pt;height:31.1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" filled="f" stroked="f">
                <v:textbox>
                  <w:txbxContent>
                    <w:p w14:paraId="68C940A1" w14:textId="1AE7C66F" w:rsidR="00685142" w:rsidRPr="00685142" w:rsidRDefault="00685142" w:rsidP="00685142">
                      <w:pPr>
                        <w:spacing w:after="0"/>
                        <w:jc w:val="both"/>
                        <w:rPr>
                          <w:rFonts w:ascii="Corbel" w:hAnsi="Corbel"/>
                          <w:b/>
                          <w:bCs/>
                          <w:iCs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Corbel" w:hAnsi="Corbel"/>
                          <w:b/>
                          <w:bCs/>
                          <w:iCs/>
                          <w:sz w:val="30"/>
                          <w:szCs w:val="30"/>
                          <w:lang w:val="es-ES"/>
                        </w:rPr>
                        <w:t>Jefe de Administración y Finanzas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w:drawing>
          <wp:anchor distT="0" distB="0" distL="114300" distR="114300" simplePos="0" relativeHeight="251825152" behindDoc="1" locked="0" layoutInCell="1" allowOverlap="1" wp14:anchorId="6D046F33" wp14:editId="795D4217">
            <wp:simplePos x="0" y="0"/>
            <wp:positionH relativeFrom="column">
              <wp:posOffset>2647665</wp:posOffset>
            </wp:positionH>
            <wp:positionV relativeFrom="paragraph">
              <wp:posOffset>3958704</wp:posOffset>
            </wp:positionV>
            <wp:extent cx="3315913" cy="421005"/>
            <wp:effectExtent l="0" t="0" r="0" b="0"/>
            <wp:wrapNone/>
            <wp:docPr id="363" name="Imagen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491" cy="421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E29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420E1D6D" wp14:editId="310BD004">
                <wp:simplePos x="0" y="0"/>
                <wp:positionH relativeFrom="margin">
                  <wp:posOffset>76634</wp:posOffset>
                </wp:positionH>
                <wp:positionV relativeFrom="paragraph">
                  <wp:posOffset>3251233</wp:posOffset>
                </wp:positionV>
                <wp:extent cx="5774690" cy="649605"/>
                <wp:effectExtent l="0" t="0" r="0" b="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690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21182" w14:textId="441878F9" w:rsidR="00B7106C" w:rsidRPr="00685142" w:rsidRDefault="003269CA" w:rsidP="00B7106C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>Hollding</w:t>
                            </w:r>
                            <w:proofErr w:type="spellEnd"/>
                            <w:r w:rsidRPr="00685142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 xml:space="preserve"> Comercial</w:t>
                            </w:r>
                            <w:r w:rsidR="00231C81" w:rsidRPr="0068514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 xml:space="preserve"> / Publicidad </w:t>
                            </w:r>
                          </w:p>
                          <w:p w14:paraId="1BAB3A7A" w14:textId="3784AD83" w:rsidR="00231C81" w:rsidRPr="00685142" w:rsidRDefault="00231C81" w:rsidP="00B7106C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Cs/>
                                <w:i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68514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>Julio 2013 - Presente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20E1D6D" id="_x0000_s1028" type="#_x0000_t202" style="position:absolute;margin-left:6.05pt;margin-top:256pt;width:454.7pt;height:51.1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" stroked="f">
                <v:textbox>
                  <w:txbxContent>
                    <w:p w14:paraId="1A821182" w14:textId="441878F9" w:rsidR="00B7106C" w:rsidRPr="00685142" w:rsidRDefault="003269CA" w:rsidP="00B7106C">
                      <w:pPr>
                        <w:spacing w:after="0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30"/>
                          <w:szCs w:val="30"/>
                          <w:lang w:val="es-ES"/>
                        </w:rPr>
                        <w:t>Hollding</w:t>
                      </w:r>
                      <w:r w:rsidRPr="00685142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30"/>
                          <w:szCs w:val="30"/>
                          <w:lang w:val="es-ES"/>
                        </w:rPr>
                        <w:t xml:space="preserve"> Comercial</w:t>
                      </w:r>
                      <w:r w:rsidR="00231C81" w:rsidRPr="0068514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  <w:t xml:space="preserve"> / Publicidad </w:t>
                      </w:r>
                    </w:p>
                    <w:p w14:paraId="1BAB3A7A" w14:textId="3784AD83" w:rsidR="00231C81" w:rsidRPr="00685142" w:rsidRDefault="00231C81" w:rsidP="00B7106C">
                      <w:pPr>
                        <w:spacing w:after="0"/>
                        <w:rPr>
                          <w:rFonts w:asciiTheme="majorHAnsi" w:hAnsiTheme="majorHAnsi" w:cstheme="majorHAnsi"/>
                          <w:bCs/>
                          <w:i/>
                          <w:color w:val="000000" w:themeColor="text1"/>
                          <w:sz w:val="30"/>
                          <w:szCs w:val="30"/>
                          <w:lang w:val="es-ES"/>
                        </w:rPr>
                      </w:pPr>
                      <w:r w:rsidRPr="0068514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  <w:t>Julio 2013 - Presente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1C81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7C1ABCEF" wp14:editId="58EC81A1">
                <wp:simplePos x="0" y="0"/>
                <wp:positionH relativeFrom="margin">
                  <wp:align>left</wp:align>
                </wp:positionH>
                <wp:positionV relativeFrom="paragraph">
                  <wp:posOffset>4436594</wp:posOffset>
                </wp:positionV>
                <wp:extent cx="6038850" cy="4138295"/>
                <wp:effectExtent l="0" t="0" r="0" b="0"/>
                <wp:wrapSquare wrapText="bothSides"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413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F3C4F" w14:textId="167D68EE" w:rsidR="00AA7B08" w:rsidRPr="00AA7B08" w:rsidRDefault="006F118F" w:rsidP="00DC7B1A">
                            <w:pPr>
                              <w:shd w:val="clear" w:color="auto" w:fill="FFFFFF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AA7B08" w:rsidRPr="00AA7B0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Empresa </w:t>
                            </w:r>
                            <w:r w:rsidR="00E54DA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dentro del Holding,</w:t>
                            </w:r>
                            <w:r w:rsidR="0068514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enfocada en área </w:t>
                            </w:r>
                            <w:r w:rsidR="000871D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Comercial </w:t>
                            </w:r>
                            <w:r w:rsidR="00AA7B08" w:rsidRPr="00AA7B0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de Venta de Artículos </w:t>
                            </w:r>
                            <w:r w:rsidR="000871D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electrónicos y del hogar a </w:t>
                            </w:r>
                            <w:r w:rsidR="00B36E29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través</w:t>
                            </w:r>
                            <w:r w:rsidR="000871D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de</w:t>
                            </w:r>
                            <w:r w:rsidR="000D5561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36E29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su </w:t>
                            </w:r>
                            <w:r w:rsidR="000D5561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</w:t>
                            </w:r>
                            <w:r w:rsidR="00B36E29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 w:rsidR="000D5561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</w:t>
                            </w:r>
                            <w:r w:rsidR="000871D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ommer</w:t>
                            </w:r>
                            <w:r w:rsidR="000D5561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ce</w:t>
                            </w:r>
                            <w:proofErr w:type="spellEnd"/>
                            <w:r w:rsidR="00AA7B08" w:rsidRPr="00AA7B0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5561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y m</w:t>
                            </w:r>
                            <w:r w:rsidR="00AA7B08" w:rsidRPr="00AA7B0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arca "</w:t>
                            </w:r>
                            <w:proofErr w:type="spellStart"/>
                            <w:r w:rsidR="00AA7B08" w:rsidRPr="00AA7B0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Liquidausa</w:t>
                            </w:r>
                            <w:proofErr w:type="spellEnd"/>
                            <w:r w:rsidR="00AA7B08" w:rsidRPr="00AA7B0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", </w:t>
                            </w:r>
                            <w:r w:rsidR="002735EC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Creada en tiempos de </w:t>
                            </w:r>
                            <w:r w:rsidR="0033380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Estallido Social,</w:t>
                            </w:r>
                            <w:r w:rsidR="002735EC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3380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importando sus productos de tiendas Amazon en Estados Unidos</w:t>
                            </w:r>
                            <w:r w:rsidR="00AA7B08" w:rsidRPr="00AA7B0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.</w:t>
                            </w:r>
                            <w:r w:rsidR="00AA7B0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46C7134" w14:textId="6C66EDA5" w:rsidR="006D7A92" w:rsidRPr="00BD4519" w:rsidRDefault="00BD4519" w:rsidP="006D0D08">
                            <w:pPr>
                              <w:spacing w:after="0" w:line="240" w:lineRule="auto"/>
                              <w:ind w:left="720" w:hanging="72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Objetivo;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ab/>
                            </w:r>
                            <w:r w:rsidR="006D7A92" w:rsidRPr="00BD4519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Planificar, organizar, coordinar, evaluar la gestión y la utilización de los recursos humanos, financieros, físicos y tecnológicos, con el propósito de cumplir con los objetivos estratégicos</w:t>
                            </w:r>
                          </w:p>
                          <w:p w14:paraId="7B6F627B" w14:textId="77777777" w:rsidR="001C2B41" w:rsidRDefault="001C2B41" w:rsidP="00DC7B1A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44D5DA8D" w14:textId="7B2214CC" w:rsidR="00E46AB4" w:rsidRDefault="00E46AB4" w:rsidP="00DC7B1A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Principales funciones; </w:t>
                            </w:r>
                          </w:p>
                          <w:p w14:paraId="7B6A5D91" w14:textId="349A2C63" w:rsidR="00BD4519" w:rsidRPr="00BD4519" w:rsidRDefault="00BD4519" w:rsidP="00DC7B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D4519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Análisis de Costos</w:t>
                            </w:r>
                          </w:p>
                          <w:p w14:paraId="2E0A2DB4" w14:textId="01A9AC8D" w:rsidR="00BD4519" w:rsidRPr="00BD4519" w:rsidRDefault="00BD4519" w:rsidP="00DC7B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D4519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Análisis</w:t>
                            </w:r>
                            <w:r w:rsidR="006D7A92" w:rsidRPr="006D7A9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de las decisiones estratégicas</w:t>
                            </w:r>
                          </w:p>
                          <w:p w14:paraId="084DA600" w14:textId="0E43E075" w:rsidR="00BD4519" w:rsidRPr="00BD4519" w:rsidRDefault="00BD4519" w:rsidP="00DC7B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D4519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Control, de rentabilidad y productividad</w:t>
                            </w:r>
                          </w:p>
                          <w:p w14:paraId="030F5FE3" w14:textId="7C07B34C" w:rsidR="007D51F8" w:rsidRDefault="00BD4519" w:rsidP="00DC7B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Redacción de informes financieros</w:t>
                            </w:r>
                          </w:p>
                          <w:p w14:paraId="655A0D55" w14:textId="4A1B0B7E" w:rsidR="00E46AB4" w:rsidRPr="00E46AB4" w:rsidRDefault="00E46AB4" w:rsidP="00DC7B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Roboto" w:eastAsia="Times New Roman" w:hAnsi="Roboto" w:cs="Times New Roman"/>
                                <w:color w:val="3D4042"/>
                                <w:sz w:val="24"/>
                                <w:szCs w:val="24"/>
                                <w:lang w:val="es-CL" w:eastAsia="es-CL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Supervisar el correcto cálculo de remuneraciones</w:t>
                            </w:r>
                          </w:p>
                          <w:p w14:paraId="0A94ACD4" w14:textId="53927864" w:rsidR="00E46AB4" w:rsidRPr="00E46AB4" w:rsidRDefault="00E46AB4" w:rsidP="00DC7B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Roboto" w:eastAsia="Times New Roman" w:hAnsi="Roboto" w:cs="Times New Roman"/>
                                <w:color w:val="3D4042"/>
                                <w:sz w:val="24"/>
                                <w:szCs w:val="24"/>
                                <w:lang w:val="es-CL" w:eastAsia="es-CL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Asesorar a dirección en toma de decisiones de Recursos Humanos.</w:t>
                            </w:r>
                          </w:p>
                          <w:p w14:paraId="2E9B1D2A" w14:textId="77777777" w:rsidR="00E46AB4" w:rsidRDefault="00E46AB4" w:rsidP="00DC7B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Control de movimientos financieros de la empresa</w:t>
                            </w:r>
                          </w:p>
                          <w:p w14:paraId="0FBAA1F6" w14:textId="77777777" w:rsidR="00E46AB4" w:rsidRDefault="00E46AB4" w:rsidP="00DC7B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Actualización de datos y comprobación de pagos e ingresos</w:t>
                            </w:r>
                          </w:p>
                          <w:p w14:paraId="05E41BB5" w14:textId="347A6757" w:rsidR="00E46AB4" w:rsidRDefault="00E46AB4" w:rsidP="00DC7B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Contabilidad General</w:t>
                            </w:r>
                          </w:p>
                          <w:p w14:paraId="56DB3185" w14:textId="59882E8C" w:rsidR="000A3A1D" w:rsidRDefault="000A3A1D" w:rsidP="00DC7B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0A3A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Calculo y pago de Impuestos Mensuales y anuales.</w:t>
                            </w:r>
                          </w:p>
                          <w:p w14:paraId="06EA5F22" w14:textId="745841A6" w:rsidR="00E46AB4" w:rsidRPr="00E46AB4" w:rsidRDefault="00E46AB4" w:rsidP="00DC7B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Roboto" w:eastAsia="Times New Roman" w:hAnsi="Roboto" w:cs="Times New Roman"/>
                                <w:color w:val="3D4042"/>
                                <w:sz w:val="24"/>
                                <w:szCs w:val="24"/>
                                <w:lang w:val="es-CL" w:eastAsia="es-CL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Calcular ajustes de cierre para Balance Financiero y Tributario.</w:t>
                            </w:r>
                          </w:p>
                          <w:p w14:paraId="73B20A50" w14:textId="35556FEE" w:rsidR="00E46AB4" w:rsidRPr="006D7A92" w:rsidRDefault="00E46AB4" w:rsidP="00DC7B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1C2B41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Generación de Marcas comerciales y apoyo en el posicionamiento de estas</w:t>
                            </w:r>
                            <w:r w:rsidR="001C2B41" w:rsidRPr="001C2B41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C1ABCEF" id="_x0000_s1029" type="#_x0000_t202" style="position:absolute;margin-left:0;margin-top:349.35pt;width:475.5pt;height:325.85pt;z-index:251822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" filled="f" stroked="f">
                <v:textbox>
                  <w:txbxContent>
                    <w:p w14:paraId="48AF3C4F" w14:textId="167D68EE" w:rsidR="00AA7B08" w:rsidRPr="00AA7B08" w:rsidRDefault="006F118F" w:rsidP="00DC7B1A">
                      <w:pPr>
                        <w:shd w:val="clear" w:color="auto" w:fill="FFFFFF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</w:t>
                      </w:r>
                      <w:r w:rsidR="00AA7B08" w:rsidRPr="00AA7B0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Empresa </w:t>
                      </w:r>
                      <w:r w:rsidR="00E54DA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dentro del Holding,</w:t>
                      </w:r>
                      <w:r w:rsidR="00685142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enfocada en área </w:t>
                      </w:r>
                      <w:r w:rsidR="000871D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Comercial </w:t>
                      </w:r>
                      <w:r w:rsidR="00AA7B08" w:rsidRPr="00AA7B0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de Venta de Artículos </w:t>
                      </w:r>
                      <w:r w:rsidR="000871D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electrónicos y del hogar a </w:t>
                      </w:r>
                      <w:r w:rsidR="00B36E29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través</w:t>
                      </w:r>
                      <w:r w:rsidR="000871D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de</w:t>
                      </w:r>
                      <w:r w:rsidR="000D5561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B36E29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su </w:t>
                      </w:r>
                      <w:r w:rsidR="000D5561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</w:t>
                      </w:r>
                      <w:r w:rsidR="00B36E29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-</w:t>
                      </w:r>
                      <w:r w:rsidR="000D5561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</w:t>
                      </w:r>
                      <w:r w:rsidR="000871D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ommer</w:t>
                      </w:r>
                      <w:r w:rsidR="000D5561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ce</w:t>
                      </w:r>
                      <w:r w:rsidR="00AA7B08" w:rsidRPr="00AA7B0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0D5561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y m</w:t>
                      </w:r>
                      <w:r w:rsidR="00AA7B08" w:rsidRPr="00AA7B0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arca "Liquidausa", </w:t>
                      </w:r>
                      <w:r w:rsidR="002735EC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Creada en tiempos de </w:t>
                      </w:r>
                      <w:r w:rsidR="0033380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Estallido Social,</w:t>
                      </w:r>
                      <w:r w:rsidR="002735EC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33380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importando sus productos de tiendas Amazon en Estados Unidos</w:t>
                      </w:r>
                      <w:r w:rsidR="00AA7B08" w:rsidRPr="00AA7B0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.</w:t>
                      </w:r>
                      <w:r w:rsidR="00AA7B0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46C7134" w14:textId="6C66EDA5" w:rsidR="006D7A92" w:rsidRPr="00BD4519" w:rsidRDefault="00BD4519" w:rsidP="006D0D08">
                      <w:pPr>
                        <w:spacing w:after="0" w:line="240" w:lineRule="auto"/>
                        <w:ind w:left="720" w:hanging="72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Objetivo;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ab/>
                      </w:r>
                      <w:r w:rsidR="006D7A92" w:rsidRPr="00BD4519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Planificar, organizar, coordinar, evaluar la gestión y la utilización de los recursos humanos, financieros, físicos y tecnológicos, con el propósito de cumplir con los objetivos estratégicos</w:t>
                      </w:r>
                    </w:p>
                    <w:p w14:paraId="7B6F627B" w14:textId="77777777" w:rsidR="001C2B41" w:rsidRDefault="001C2B41" w:rsidP="00DC7B1A">
                      <w:pPr>
                        <w:spacing w:after="0" w:line="240" w:lineRule="auto"/>
                        <w:ind w:left="36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44D5DA8D" w14:textId="7B2214CC" w:rsidR="00E46AB4" w:rsidRDefault="00E46AB4" w:rsidP="00DC7B1A">
                      <w:pPr>
                        <w:spacing w:after="0" w:line="240" w:lineRule="auto"/>
                        <w:ind w:left="36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Principales funciones; </w:t>
                      </w:r>
                    </w:p>
                    <w:p w14:paraId="7B6A5D91" w14:textId="349A2C63" w:rsidR="00BD4519" w:rsidRPr="00BD4519" w:rsidRDefault="00BD4519" w:rsidP="00DC7B1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BD4519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Análisis de Costos</w:t>
                      </w:r>
                    </w:p>
                    <w:p w14:paraId="2E0A2DB4" w14:textId="01A9AC8D" w:rsidR="00BD4519" w:rsidRPr="00BD4519" w:rsidRDefault="00BD4519" w:rsidP="00DC7B1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BD4519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Análisis</w:t>
                      </w:r>
                      <w:r w:rsidR="006D7A92" w:rsidRPr="006D7A92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de las decisiones estratégicas</w:t>
                      </w:r>
                    </w:p>
                    <w:p w14:paraId="084DA600" w14:textId="0E43E075" w:rsidR="00BD4519" w:rsidRPr="00BD4519" w:rsidRDefault="00BD4519" w:rsidP="00DC7B1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BD4519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Control, de rentabilidad y productividad</w:t>
                      </w:r>
                    </w:p>
                    <w:p w14:paraId="030F5FE3" w14:textId="7C07B34C" w:rsidR="007D51F8" w:rsidRDefault="00BD4519" w:rsidP="00DC7B1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Redacción de informes financieros</w:t>
                      </w:r>
                    </w:p>
                    <w:p w14:paraId="655A0D55" w14:textId="4A1B0B7E" w:rsidR="00E46AB4" w:rsidRPr="00E46AB4" w:rsidRDefault="00E46AB4" w:rsidP="00DC7B1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Roboto" w:eastAsia="Times New Roman" w:hAnsi="Roboto" w:cs="Times New Roman"/>
                          <w:color w:val="3D4042"/>
                          <w:sz w:val="24"/>
                          <w:szCs w:val="24"/>
                          <w:lang w:val="es-CL" w:eastAsia="es-CL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Supervisar el correcto cálculo de remuneraciones</w:t>
                      </w:r>
                    </w:p>
                    <w:p w14:paraId="0A94ACD4" w14:textId="53927864" w:rsidR="00E46AB4" w:rsidRPr="00E46AB4" w:rsidRDefault="00E46AB4" w:rsidP="00DC7B1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Roboto" w:eastAsia="Times New Roman" w:hAnsi="Roboto" w:cs="Times New Roman"/>
                          <w:color w:val="3D4042"/>
                          <w:sz w:val="24"/>
                          <w:szCs w:val="24"/>
                          <w:lang w:val="es-CL" w:eastAsia="es-CL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Asesorar a dirección en toma de decisiones de Recursos Humanos.</w:t>
                      </w:r>
                    </w:p>
                    <w:p w14:paraId="2E9B1D2A" w14:textId="77777777" w:rsidR="00E46AB4" w:rsidRDefault="00E46AB4" w:rsidP="00DC7B1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Control de movimientos financieros de la empresa</w:t>
                      </w:r>
                    </w:p>
                    <w:p w14:paraId="0FBAA1F6" w14:textId="77777777" w:rsidR="00E46AB4" w:rsidRDefault="00E46AB4" w:rsidP="00DC7B1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Actualización de datos y comprobación de pagos e ingresos</w:t>
                      </w:r>
                    </w:p>
                    <w:p w14:paraId="05E41BB5" w14:textId="347A6757" w:rsidR="00E46AB4" w:rsidRDefault="00E46AB4" w:rsidP="00DC7B1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Contabilidad General</w:t>
                      </w:r>
                    </w:p>
                    <w:p w14:paraId="56DB3185" w14:textId="59882E8C" w:rsidR="000A3A1D" w:rsidRDefault="000A3A1D" w:rsidP="00DC7B1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0A3A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Calculo y pago de Impuestos Mensuales y anuales.</w:t>
                      </w:r>
                    </w:p>
                    <w:p w14:paraId="06EA5F22" w14:textId="745841A6" w:rsidR="00E46AB4" w:rsidRPr="00E46AB4" w:rsidRDefault="00E46AB4" w:rsidP="00DC7B1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Roboto" w:eastAsia="Times New Roman" w:hAnsi="Roboto" w:cs="Times New Roman"/>
                          <w:color w:val="3D4042"/>
                          <w:sz w:val="24"/>
                          <w:szCs w:val="24"/>
                          <w:lang w:val="es-CL" w:eastAsia="es-CL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Calcular ajustes de cierre para Balance Financiero y Tributario.</w:t>
                      </w:r>
                    </w:p>
                    <w:p w14:paraId="73B20A50" w14:textId="35556FEE" w:rsidR="00E46AB4" w:rsidRPr="006D7A92" w:rsidRDefault="00E46AB4" w:rsidP="00DC7B1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1C2B41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Generación de Marcas comerciales y apoyo en el posicionamiento de estas</w:t>
                      </w:r>
                      <w:r w:rsidR="001C2B41" w:rsidRPr="001C2B41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106C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A4F2C1E" wp14:editId="545D826C">
                <wp:simplePos x="0" y="0"/>
                <wp:positionH relativeFrom="margin">
                  <wp:posOffset>169253</wp:posOffset>
                </wp:positionH>
                <wp:positionV relativeFrom="paragraph">
                  <wp:posOffset>3954914</wp:posOffset>
                </wp:positionV>
                <wp:extent cx="2661314" cy="412750"/>
                <wp:effectExtent l="0" t="0" r="5715" b="6350"/>
                <wp:wrapNone/>
                <wp:docPr id="333" name="Rectá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314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CC0431C" id="Rectángulo 333" o:spid="_x0000_s1026" style="position:absolute;margin-left:13.35pt;margin-top:311.4pt;width:209.55pt;height:32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" fillcolor="#515151" stroked="f" strokeweight="1pt">
                <w10:wrap anchorx="margin"/>
              </v:rect>
            </w:pict>
          </mc:Fallback>
        </mc:AlternateContent>
      </w:r>
      <w:r w:rsidR="00B7106C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782D276" wp14:editId="22B6D126">
                <wp:simplePos x="0" y="0"/>
                <wp:positionH relativeFrom="margin">
                  <wp:posOffset>109019</wp:posOffset>
                </wp:positionH>
                <wp:positionV relativeFrom="paragraph">
                  <wp:posOffset>3889375</wp:posOffset>
                </wp:positionV>
                <wp:extent cx="2701925" cy="492125"/>
                <wp:effectExtent l="0" t="0" r="0" b="3175"/>
                <wp:wrapSquare wrapText="bothSides"/>
                <wp:docPr id="3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925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61212" w14:textId="472E1A08" w:rsidR="006F118F" w:rsidRPr="007E5532" w:rsidRDefault="00AE6EA5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Inversiones San Carlos Spa (Liquidausa.cl)</w:t>
                            </w:r>
                          </w:p>
                          <w:p w14:paraId="7A4015A0" w14:textId="1E56C6F8" w:rsidR="006F118F" w:rsidRPr="007E5532" w:rsidRDefault="00AE6EA5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Agosto</w:t>
                            </w:r>
                            <w:r w:rsidR="006F118F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 20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21</w:t>
                            </w:r>
                            <w:r w:rsidR="006F118F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782D276" id="_x0000_s1030" type="#_x0000_t202" style="position:absolute;margin-left:8.6pt;margin-top:306.25pt;width:212.75pt;height:38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" filled="f" stroked="f">
                <v:textbox>
                  <w:txbxContent>
                    <w:p w14:paraId="4A961212" w14:textId="472E1A08" w:rsidR="006F118F" w:rsidRPr="007E5532" w:rsidRDefault="00AE6EA5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Inversiones San Carlos Spa (Liquidausa.cl)</w:t>
                      </w:r>
                    </w:p>
                    <w:p w14:paraId="7A4015A0" w14:textId="1E56C6F8" w:rsidR="006F118F" w:rsidRPr="007E5532" w:rsidRDefault="00AE6EA5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Agosto</w:t>
                      </w:r>
                      <w:r w:rsidR="006F118F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de 20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21</w:t>
                      </w:r>
                      <w:r w:rsidR="006F118F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63FE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778DD5A2" wp14:editId="718DCCC3">
                <wp:simplePos x="0" y="0"/>
                <wp:positionH relativeFrom="column">
                  <wp:posOffset>-228600</wp:posOffset>
                </wp:positionH>
                <wp:positionV relativeFrom="paragraph">
                  <wp:posOffset>2762250</wp:posOffset>
                </wp:positionV>
                <wp:extent cx="6271895" cy="3238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895" cy="323850"/>
                          <a:chOff x="0" y="-19050"/>
                          <a:chExt cx="6272302" cy="323850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328" name="Rectángulo 328"/>
                        <wps:cNvSpPr/>
                        <wps:spPr>
                          <a:xfrm>
                            <a:off x="310550" y="0"/>
                            <a:ext cx="5633435" cy="304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Imagen 36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361" name="Imagen 36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77027" y="-19050"/>
                            <a:ext cx="295275" cy="304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362" name="Imagen 36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3471" y="60385"/>
                            <a:ext cx="180975" cy="19050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499F591F" id="Group 1" o:spid="_x0000_s1026" style="position:absolute;margin-left:-18pt;margin-top:217.5pt;width:493.85pt;height:25.5pt;z-index:251817984;mso-width-relative:margin;mso-height-relative:margin" coordorigin=",-190" coordsize="62723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">
                <v:rect id="Rectángulo 328" o:spid="_x0000_s1027" style="position:absolute;left:3105;width:5633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" fillcolor="gray [1629]" stroked="f" strokeweight="1pt"/>
                <v:shape id="Imagen 360" o:spid="_x0000_s1028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" filled="t" fillcolor="gray [1629]">
                  <v:imagedata r:id="rId13" o:title="" grayscale="t"/>
                </v:shape>
                <v:shape id="Imagen 361" o:spid="_x0000_s1029" type="#_x0000_t75" style="position:absolute;left:59770;top:-190;width:2953;height:3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" filled="t" fillcolor="gray [1629]">
                  <v:imagedata r:id="rId13" o:title="" grayscale="t"/>
                </v:shape>
                <v:shape id="Imagen 362" o:spid="_x0000_s1030" type="#_x0000_t75" style="position:absolute;left:21134;top:603;width:1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">
                  <v:imagedata r:id="rId14" o:title=""/>
                </v:shape>
              </v:group>
            </w:pict>
          </mc:Fallback>
        </mc:AlternateContent>
      </w:r>
      <w:r w:rsidR="00884161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0E3C216C" wp14:editId="37BC3E61">
                <wp:simplePos x="0" y="0"/>
                <wp:positionH relativeFrom="margin">
                  <wp:posOffset>215929</wp:posOffset>
                </wp:positionH>
                <wp:positionV relativeFrom="paragraph">
                  <wp:posOffset>2753079</wp:posOffset>
                </wp:positionV>
                <wp:extent cx="1630680" cy="1404620"/>
                <wp:effectExtent l="0" t="0" r="0" b="0"/>
                <wp:wrapSquare wrapText="bothSides"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F315A" w14:textId="77777777" w:rsidR="006F118F" w:rsidRPr="001B5912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0E3C216C" id="_x0000_s1031" type="#_x0000_t202" style="position:absolute;margin-left:17pt;margin-top:216.8pt;width:128.4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" filled="f" stroked="f">
                <v:textbox style="mso-fit-shape-to-text:t">
                  <w:txbxContent>
                    <w:p w14:paraId="09FF315A" w14:textId="77777777" w:rsidR="006F118F" w:rsidRPr="001B5912" w:rsidRDefault="006F118F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EXPERIENCIA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5F95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7113EACD" wp14:editId="5D10C51D">
                <wp:simplePos x="0" y="0"/>
                <wp:positionH relativeFrom="margin">
                  <wp:posOffset>-51150</wp:posOffset>
                </wp:positionH>
                <wp:positionV relativeFrom="paragraph">
                  <wp:posOffset>1560896</wp:posOffset>
                </wp:positionV>
                <wp:extent cx="6169660" cy="1310640"/>
                <wp:effectExtent l="0" t="0" r="0" b="381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310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C28A2" w14:textId="42DAF466" w:rsidR="006F118F" w:rsidRPr="00A637D8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49545C" w:rsidRPr="0049545C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Profesional comprometido, </w:t>
                            </w:r>
                            <w:r w:rsidR="0049545C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Padre de Familia, y jefe de hogar,</w:t>
                            </w:r>
                            <w:r w:rsidR="0049545C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9545C" w:rsidRPr="0049545C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eficiente</w:t>
                            </w:r>
                            <w:r w:rsidR="0049545C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,</w:t>
                            </w:r>
                            <w:r w:rsidR="0049545C" w:rsidRPr="0049545C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responsable con </w:t>
                            </w:r>
                            <w:r w:rsidR="0049545C" w:rsidRPr="0049545C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más</w:t>
                            </w:r>
                            <w:r w:rsidR="0049545C" w:rsidRPr="0049545C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de 15 años de experiencia Contable y Recursos Humanos, apoyando en la creación de equipos, y procesos de trabajo, liderando, siendo encargado de procesos de áreas, con capacidad para desarrollarme bajo presión, y buen manejo de conflictos.</w:t>
                            </w:r>
                            <w:r w:rsidR="0049545C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3EACD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-4.05pt;margin-top:122.9pt;width:485.8pt;height:103.2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" filled="f" stroked="f">
                <v:textbox>
                  <w:txbxContent>
                    <w:p w14:paraId="36FC28A2" w14:textId="42DAF466" w:rsidR="006F118F" w:rsidRPr="00A637D8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</w:t>
                      </w:r>
                      <w:r w:rsidR="0049545C" w:rsidRPr="0049545C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Profesional comprometido, </w:t>
                      </w:r>
                      <w:r w:rsidR="0049545C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Padre de Familia, y jefe de hogar,</w:t>
                      </w:r>
                      <w:r w:rsidR="0049545C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49545C" w:rsidRPr="0049545C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eficiente</w:t>
                      </w:r>
                      <w:r w:rsidR="0049545C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,</w:t>
                      </w:r>
                      <w:r w:rsidR="0049545C" w:rsidRPr="0049545C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responsable con </w:t>
                      </w:r>
                      <w:r w:rsidR="0049545C" w:rsidRPr="0049545C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más</w:t>
                      </w:r>
                      <w:r w:rsidR="0049545C" w:rsidRPr="0049545C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de 15 años de experiencia Contable y Recursos Humanos, apoyando en la creación de equipos, y procesos de trabajo, liderando, siendo encargado de procesos de áreas, con capacidad para desarrollarme bajo presión, y buen manejo de conflictos.</w:t>
                      </w:r>
                      <w:r w:rsidR="0049545C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5F95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49C23DF" wp14:editId="1CA13E87">
                <wp:simplePos x="0" y="0"/>
                <wp:positionH relativeFrom="column">
                  <wp:posOffset>1608083</wp:posOffset>
                </wp:positionH>
                <wp:positionV relativeFrom="paragraph">
                  <wp:posOffset>155684</wp:posOffset>
                </wp:positionV>
                <wp:extent cx="5714365" cy="1152507"/>
                <wp:effectExtent l="0" t="0" r="19685" b="10160"/>
                <wp:wrapNone/>
                <wp:docPr id="279" name="Rectángulo redondead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365" cy="115250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6E19C554" id="Rectángulo redondeado 279" o:spid="_x0000_s1026" style="position:absolute;margin-left:126.6pt;margin-top:12.25pt;width:449.95pt;height:90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" fillcolor="white [3201]" strokecolor="black [3200]" strokeweight="1pt">
                <v:stroke joinstyle="miter"/>
              </v:roundrect>
            </w:pict>
          </mc:Fallback>
        </mc:AlternateContent>
      </w:r>
      <w:r w:rsidR="004D5DEF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A0B9B5A" wp14:editId="2F087833">
                <wp:simplePos x="0" y="0"/>
                <wp:positionH relativeFrom="column">
                  <wp:posOffset>-201424</wp:posOffset>
                </wp:positionH>
                <wp:positionV relativeFrom="paragraph">
                  <wp:posOffset>6398327</wp:posOffset>
                </wp:positionV>
                <wp:extent cx="89535" cy="45085"/>
                <wp:effectExtent l="3175" t="0" r="8890" b="8890"/>
                <wp:wrapNone/>
                <wp:docPr id="10" name="Triángulo isósce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7B0533E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0" o:spid="_x0000_s1026" type="#_x0000_t5" style="position:absolute;margin-left:-15.85pt;margin-top:503.8pt;width:7.05pt;height:3.55pt;rotation:9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" fillcolor="#7f7f7f [1612]" stroked="f" strokeweight="1pt"/>
            </w:pict>
          </mc:Fallback>
        </mc:AlternateContent>
      </w:r>
      <w:r w:rsidR="004D5DEF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B32BE00" wp14:editId="2BD0920C">
                <wp:simplePos x="0" y="0"/>
                <wp:positionH relativeFrom="column">
                  <wp:posOffset>-194177</wp:posOffset>
                </wp:positionH>
                <wp:positionV relativeFrom="paragraph">
                  <wp:posOffset>3696150</wp:posOffset>
                </wp:positionV>
                <wp:extent cx="89535" cy="45085"/>
                <wp:effectExtent l="3175" t="0" r="8890" b="8890"/>
                <wp:wrapNone/>
                <wp:docPr id="9" name="Triángulo isósce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4211876" id="Triángulo isósceles 9" o:spid="_x0000_s1026" type="#_x0000_t5" style="position:absolute;margin-left:-15.3pt;margin-top:291.05pt;width:7.05pt;height:3.55pt;rotation:9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" fillcolor="#7f7f7f [1612]" stroked="f" strokeweight="1pt"/>
            </w:pict>
          </mc:Fallback>
        </mc:AlternateContent>
      </w:r>
      <w:r w:rsidR="007D51F8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65937A8" wp14:editId="1ED7319E">
                <wp:simplePos x="0" y="0"/>
                <wp:positionH relativeFrom="column">
                  <wp:posOffset>198619</wp:posOffset>
                </wp:positionH>
                <wp:positionV relativeFrom="paragraph">
                  <wp:posOffset>5295193</wp:posOffset>
                </wp:positionV>
                <wp:extent cx="89535" cy="45085"/>
                <wp:effectExtent l="3175" t="0" r="8890" b="8890"/>
                <wp:wrapNone/>
                <wp:docPr id="331" name="Triá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B14735B" id="Triángulo isósceles 331" o:spid="_x0000_s1026" type="#_x0000_t5" style="position:absolute;margin-left:15.65pt;margin-top:416.95pt;width:7.05pt;height:3.55pt;rotation:9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" fillcolor="#6179aa" stroked="f" strokeweight="1pt"/>
            </w:pict>
          </mc:Fallback>
        </mc:AlternateContent>
      </w:r>
      <w:r w:rsidR="006701C7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6EF5F897" wp14:editId="2C99414E">
                <wp:simplePos x="0" y="0"/>
                <wp:positionH relativeFrom="page">
                  <wp:posOffset>2766695</wp:posOffset>
                </wp:positionH>
                <wp:positionV relativeFrom="paragraph">
                  <wp:posOffset>200660</wp:posOffset>
                </wp:positionV>
                <wp:extent cx="3776345" cy="1093470"/>
                <wp:effectExtent l="0" t="0" r="0" b="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093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659F5" w14:textId="6B9DD9DB" w:rsidR="006F118F" w:rsidRPr="009D3B1A" w:rsidRDefault="004A1981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Teniente Cruz 1218, Pudahuel, Santiago</w:t>
                            </w:r>
                          </w:p>
                          <w:p w14:paraId="7995D189" w14:textId="7E6ABD7E"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proofErr w:type="spellStart"/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Edad</w:t>
                            </w:r>
                            <w:proofErr w:type="spellEnd"/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 w:rsidR="004A1981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33 </w:t>
                            </w:r>
                            <w:proofErr w:type="spellStart"/>
                            <w:r w:rsidR="004A1981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Años</w:t>
                            </w:r>
                            <w:proofErr w:type="spellEnd"/>
                          </w:p>
                          <w:p w14:paraId="03946431" w14:textId="0ED2E59A" w:rsidR="006F118F" w:rsidRPr="009D3B1A" w:rsidRDefault="004A1981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Telefono</w:t>
                            </w:r>
                            <w:r w:rsidR="00C54257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celular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365526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+56 </w:t>
                            </w:r>
                            <w:r w:rsidR="006701C7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9 5951 16</w:t>
                            </w:r>
                            <w:r w:rsidR="00365526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89</w:t>
                            </w:r>
                            <w:r w:rsidR="006701C7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</w:p>
                          <w:p w14:paraId="6ED4632C" w14:textId="6FB52474"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E-mail:</w:t>
                            </w:r>
                            <w:r w:rsidR="006701C7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eduardoantonio.rojas@gmail.com</w:t>
                            </w:r>
                          </w:p>
                          <w:p w14:paraId="04314917" w14:textId="474F981C" w:rsidR="006F118F" w:rsidRPr="006701C7" w:rsidRDefault="006F118F" w:rsidP="00D40008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6F118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LinkedIn:</w:t>
                            </w:r>
                            <w:r w:rsidR="006701C7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hyperlink r:id="rId15" w:history="1">
                              <w:r w:rsidR="0047365B">
                                <w:rPr>
                                  <w:rStyle w:val="Hipervnculo"/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>linkedin.com/in/eduardo-rojas-palma-604ba057</w:t>
                              </w:r>
                            </w:hyperlink>
                            <w:r w:rsidR="006701C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6EF5F897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217.85pt;margin-top:15.8pt;width:297.35pt;height:86.1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" filled="f" stroked="f">
                <v:textbox>
                  <w:txbxContent>
                    <w:p w14:paraId="286659F5" w14:textId="6B9DD9DB" w:rsidR="006F118F" w:rsidRPr="009D3B1A" w:rsidRDefault="004A1981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Teniente Cruz 1218, Pudahuel, Santiago</w:t>
                      </w:r>
                    </w:p>
                    <w:p w14:paraId="7995D189" w14:textId="7E6ABD7E"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Edad:</w:t>
                      </w:r>
                      <w:r w:rsidR="004A1981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33 Años</w:t>
                      </w:r>
                    </w:p>
                    <w:p w14:paraId="03946431" w14:textId="0ED2E59A" w:rsidR="006F118F" w:rsidRPr="009D3B1A" w:rsidRDefault="004A1981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Telefono</w:t>
                      </w:r>
                      <w:r w:rsidR="00C54257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celular</w:t>
                      </w:r>
                      <w:r w:rsidR="006F118F"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365526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+56 </w:t>
                      </w:r>
                      <w:r w:rsidR="006701C7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9 5951 16</w:t>
                      </w:r>
                      <w:r w:rsidR="00365526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89</w:t>
                      </w:r>
                      <w:r w:rsidR="006701C7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</w:p>
                    <w:p w14:paraId="6ED4632C" w14:textId="6FB52474"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E-mail:</w:t>
                      </w:r>
                      <w:r w:rsidR="006701C7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eduardoantonio.rojas@gmail.com</w:t>
                      </w:r>
                    </w:p>
                    <w:p w14:paraId="04314917" w14:textId="474F981C" w:rsidR="006F118F" w:rsidRPr="006701C7" w:rsidRDefault="006F118F" w:rsidP="00D40008">
                      <w:pPr>
                        <w:spacing w:after="0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6F118F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LinkedIn:</w:t>
                      </w:r>
                      <w:r w:rsidR="006701C7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hyperlink r:id="rId16" w:history="1">
                        <w:r w:rsidR="0047365B">
                          <w:rPr>
                            <w:rStyle w:val="Hipervnculo"/>
                            <w:rFonts w:ascii="Segoe UI" w:hAnsi="Segoe UI" w:cs="Segoe UI"/>
                            <w:sz w:val="21"/>
                            <w:szCs w:val="21"/>
                            <w:shd w:val="clear" w:color="auto" w:fill="FFFFFF"/>
                          </w:rPr>
                          <w:t>linkedin.com/in/eduardo-rojas-palma-604ba057</w:t>
                        </w:r>
                      </w:hyperlink>
                      <w:r w:rsidR="006701C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B08EF" w:rsidRPr="00A3780B">
        <w:rPr>
          <w:rFonts w:asciiTheme="majorHAnsi" w:hAnsiTheme="majorHAnsi" w:cstheme="majorHAnsi"/>
        </w:rPr>
        <w:br w:type="page"/>
      </w:r>
    </w:p>
    <w:p w14:paraId="4D9A8691" w14:textId="05D2CB14" w:rsidR="00FE5E28" w:rsidRPr="00A3780B" w:rsidRDefault="00FC3B4E">
      <w:pPr>
        <w:rPr>
          <w:rFonts w:asciiTheme="majorHAnsi" w:hAnsiTheme="majorHAnsi" w:cstheme="majorHAnsi"/>
        </w:rPr>
      </w:pPr>
      <w:r w:rsidRPr="00A3780B">
        <w:rPr>
          <w:rFonts w:asciiTheme="majorHAnsi" w:hAnsiTheme="majorHAnsi" w:cstheme="majorHAnsi"/>
          <w:noProof/>
          <w:lang w:val="en-US" w:eastAsia="zh-TW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CC95DD" wp14:editId="0BFBCF79">
                <wp:simplePos x="0" y="0"/>
                <wp:positionH relativeFrom="page">
                  <wp:align>left</wp:align>
                </wp:positionH>
                <wp:positionV relativeFrom="paragraph">
                  <wp:posOffset>-1062118</wp:posOffset>
                </wp:positionV>
                <wp:extent cx="415636" cy="10815145"/>
                <wp:effectExtent l="0" t="0" r="3810" b="5715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815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F2656AF" id="Rectángulo 210" o:spid="_x0000_s1026" style="position:absolute;margin-left:0;margin-top:-83.65pt;width:32.75pt;height:851.6pt;z-index:251722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" fillcolor="#7f7f7f [1612]" stroked="f" strokeweight="1pt">
                <w10:wrap anchorx="page"/>
              </v:rect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11231DB" wp14:editId="41C43FE8">
                <wp:simplePos x="0" y="0"/>
                <wp:positionH relativeFrom="margin">
                  <wp:align>left</wp:align>
                </wp:positionH>
                <wp:positionV relativeFrom="paragraph">
                  <wp:posOffset>578</wp:posOffset>
                </wp:positionV>
                <wp:extent cx="5974080" cy="4189730"/>
                <wp:effectExtent l="0" t="0" r="0" b="127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418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749E3" w14:textId="6DEB48C1" w:rsidR="000A3A1D" w:rsidRPr="000A3A1D" w:rsidRDefault="00C54257" w:rsidP="00DC7B1A">
                            <w:pPr>
                              <w:shd w:val="clear" w:color="auto" w:fill="FFFFFF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9431A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Empresa de</w:t>
                            </w:r>
                            <w:r w:rsidR="00FF073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l</w:t>
                            </w:r>
                            <w:r w:rsidR="009431A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Ho</w:t>
                            </w:r>
                            <w:r w:rsidR="00E54DA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lding</w:t>
                            </w:r>
                            <w:r w:rsidR="009431A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enfocada </w:t>
                            </w:r>
                            <w:r w:rsidR="000A3A1D" w:rsidRPr="000A3A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</w:t>
                            </w:r>
                            <w:r w:rsidR="009431A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n</w:t>
                            </w:r>
                            <w:r w:rsidR="000A3A1D" w:rsidRPr="000A3A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servicios Publicitarios en </w:t>
                            </w:r>
                            <w:r w:rsidR="000A3A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v</w:t>
                            </w:r>
                            <w:r w:rsidR="000A3A1D" w:rsidRPr="000A3A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ía </w:t>
                            </w:r>
                            <w:r w:rsidR="00F42B52" w:rsidRPr="000A3A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Pública</w:t>
                            </w:r>
                            <w:r w:rsidR="000A3A1D" w:rsidRPr="000A3A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115250A" w14:textId="649DE72F" w:rsidR="000A3A1D" w:rsidRPr="000A3A1D" w:rsidRDefault="000A3A1D" w:rsidP="00DC7B1A">
                            <w:pPr>
                              <w:shd w:val="clear" w:color="auto" w:fill="FFFFFF"/>
                              <w:spacing w:after="0" w:line="240" w:lineRule="auto"/>
                              <w:ind w:left="1410" w:hanging="141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0A3A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Objetivo;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ab/>
                            </w:r>
                            <w:r w:rsidRPr="000A3A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Analizar y registrar en el sistema todos los movimientos y transacciones contables que se realicen en la empresa, así como preparar reportes y estados financieros acordes a los principios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PCGA</w:t>
                            </w:r>
                            <w:r w:rsidRPr="000A3A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33AA349" w14:textId="160788CE" w:rsidR="000A3A1D" w:rsidRPr="000A3A1D" w:rsidRDefault="000A3A1D" w:rsidP="00DC7B1A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36B7A3E2" w14:textId="77777777" w:rsidR="00FE5E28" w:rsidRDefault="00FE5E28" w:rsidP="00DC7B1A">
                            <w:pPr>
                              <w:shd w:val="clear" w:color="auto" w:fill="FFFFFF"/>
                              <w:spacing w:after="0" w:line="240" w:lineRule="auto"/>
                              <w:ind w:firstLine="36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Principales Funciones;</w:t>
                            </w:r>
                          </w:p>
                          <w:p w14:paraId="0E0DA56E" w14:textId="77777777" w:rsidR="00FE5E28" w:rsidRDefault="00FE5E28" w:rsidP="00DC7B1A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7FC6405F" w14:textId="7A53FF33" w:rsidR="00FE5E28" w:rsidRDefault="000A3A1D" w:rsidP="00DC7B1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FE5E2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Responsable del proceso en general de los trabajadores de la </w:t>
                            </w:r>
                            <w:r w:rsidR="00FE5E28" w:rsidRPr="00FE5E2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compañía</w:t>
                            </w:r>
                            <w:r w:rsidRPr="00FE5E2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desde su </w:t>
                            </w:r>
                            <w:r w:rsidR="00FE5E28" w:rsidRPr="00FE5E2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incorporación</w:t>
                            </w:r>
                            <w:r w:rsidRPr="00FE5E2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al termino de </w:t>
                            </w:r>
                            <w:r w:rsidR="00FE5E28" w:rsidRPr="00FE5E2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relación</w:t>
                            </w:r>
                            <w:r w:rsidRPr="00FE5E2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laboral.</w:t>
                            </w:r>
                          </w:p>
                          <w:p w14:paraId="79AFF090" w14:textId="77777777" w:rsidR="00FE5E28" w:rsidRDefault="00FE5E28" w:rsidP="00DC7B1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Realizar</w:t>
                            </w:r>
                            <w:r w:rsidR="000A3A1D" w:rsidRPr="00FE5E2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calculo y pago de Remuneraciones en base a procedimientos establecidos, y revisar el correcto pago previsional.</w:t>
                            </w:r>
                          </w:p>
                          <w:p w14:paraId="68CD2528" w14:textId="77777777" w:rsidR="00FE5E28" w:rsidRDefault="000A3A1D" w:rsidP="00DC7B1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FE5E2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Elaborar informe de costos de RR.HH de la </w:t>
                            </w:r>
                            <w:r w:rsidR="00027210" w:rsidRPr="00FE5E2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compañía</w:t>
                            </w:r>
                            <w:r w:rsidRPr="00FE5E2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se realiza informes de RR.HH para </w:t>
                            </w:r>
                            <w:r w:rsidR="00027210" w:rsidRPr="00FE5E2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evaluación</w:t>
                            </w:r>
                            <w:r w:rsidRPr="00FE5E2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de proyectos. </w:t>
                            </w:r>
                          </w:p>
                          <w:p w14:paraId="61B01E77" w14:textId="77777777" w:rsidR="00FE5E28" w:rsidRPr="00FE5E28" w:rsidRDefault="000A3A1D" w:rsidP="00DC7B1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Gilroy Medium" w:eastAsia="Times New Roman" w:hAnsi="Gilroy Medium" w:cs="Times New Roman"/>
                                <w:color w:val="484870"/>
                                <w:sz w:val="23"/>
                                <w:szCs w:val="23"/>
                                <w:lang w:val="es-CL" w:eastAsia="es-CL"/>
                              </w:rPr>
                            </w:pPr>
                            <w:r w:rsidRPr="00FE5E2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Asesorar al personal extranjero para </w:t>
                            </w:r>
                            <w:r w:rsidR="00027210" w:rsidRPr="00FE5E2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regularización</w:t>
                            </w:r>
                            <w:r w:rsidRPr="00FE5E2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r w:rsidR="00027210" w:rsidRPr="00FE5E2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situación</w:t>
                            </w:r>
                            <w:r w:rsidRPr="00FE5E2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personal e </w:t>
                            </w:r>
                            <w:r w:rsidR="00FE5E28" w:rsidRPr="00FE5E2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incorporación</w:t>
                            </w:r>
                            <w:r w:rsidRPr="00FE5E2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a </w:t>
                            </w:r>
                            <w:r w:rsidR="00FE5E28" w:rsidRPr="00FE5E2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compañía</w:t>
                            </w:r>
                          </w:p>
                          <w:p w14:paraId="29BBCE4D" w14:textId="77777777" w:rsidR="00FE5E28" w:rsidRPr="00FE5E28" w:rsidRDefault="000A3A1D" w:rsidP="00DC7B1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Gilroy Medium" w:eastAsia="Times New Roman" w:hAnsi="Gilroy Medium" w:cs="Times New Roman"/>
                                <w:color w:val="484870"/>
                                <w:sz w:val="23"/>
                                <w:szCs w:val="23"/>
                                <w:lang w:val="es-CL" w:eastAsia="es-CL"/>
                              </w:rPr>
                            </w:pPr>
                            <w:r w:rsidRPr="00FE5E2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Registrar y verificar en el sistema los movimientos y transacciones contables realizadas en la empresa (pagos a proveedores, cargos bancarios, transferencias, facturas, inventario, entre otras).</w:t>
                            </w:r>
                          </w:p>
                          <w:p w14:paraId="1621BA43" w14:textId="2E83CF9E" w:rsidR="000A3A1D" w:rsidRPr="000A3A1D" w:rsidRDefault="000A3A1D" w:rsidP="00DC7B1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0A3A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Preparar y emitir facturas por los servicios solicitados, bajo la aprobación de cliente, así como llevar el control de la gestión de cobros de las mismas, sea con cliente o a </w:t>
                            </w:r>
                            <w:r w:rsidR="009E041B" w:rsidRPr="000A3A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través</w:t>
                            </w:r>
                            <w:r w:rsidRPr="000A3A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0A3A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Factoring</w:t>
                            </w:r>
                            <w:proofErr w:type="spellEnd"/>
                            <w:r w:rsidRPr="000A3A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D50EF37" w14:textId="26F34D1F" w:rsidR="00C54257" w:rsidRPr="00A637D8" w:rsidRDefault="00C54257" w:rsidP="00C5425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4F5F503" w14:textId="77777777" w:rsidR="00A24E8B" w:rsidRPr="00A637D8" w:rsidRDefault="00A24E8B" w:rsidP="00A24E8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11231DB" id="_x0000_s1034" type="#_x0000_t202" style="position:absolute;margin-left:0;margin-top:.05pt;width:470.4pt;height:329.9pt;z-index:2517329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" filled="f" stroked="f">
                <v:textbox>
                  <w:txbxContent>
                    <w:p w14:paraId="28F749E3" w14:textId="6DEB48C1" w:rsidR="000A3A1D" w:rsidRPr="000A3A1D" w:rsidRDefault="00C54257" w:rsidP="00DC7B1A">
                      <w:pPr>
                        <w:shd w:val="clear" w:color="auto" w:fill="FFFFFF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</w:t>
                      </w:r>
                      <w:r w:rsidR="009431A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Empresa de</w:t>
                      </w:r>
                      <w:r w:rsidR="00FF0732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l</w:t>
                      </w:r>
                      <w:r w:rsidR="009431A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Ho</w:t>
                      </w:r>
                      <w:r w:rsidR="00E54DA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lding</w:t>
                      </w:r>
                      <w:r w:rsidR="009431A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enfocada </w:t>
                      </w:r>
                      <w:r w:rsidR="000A3A1D" w:rsidRPr="000A3A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</w:t>
                      </w:r>
                      <w:r w:rsidR="009431A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n</w:t>
                      </w:r>
                      <w:r w:rsidR="000A3A1D" w:rsidRPr="000A3A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servicios Publicitarios en </w:t>
                      </w:r>
                      <w:r w:rsidR="000A3A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v</w:t>
                      </w:r>
                      <w:r w:rsidR="000A3A1D" w:rsidRPr="000A3A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ía </w:t>
                      </w:r>
                      <w:r w:rsidR="00F42B52" w:rsidRPr="000A3A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Pública</w:t>
                      </w:r>
                      <w:r w:rsidR="000A3A1D" w:rsidRPr="000A3A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.</w:t>
                      </w:r>
                    </w:p>
                    <w:p w14:paraId="2115250A" w14:textId="649DE72F" w:rsidR="000A3A1D" w:rsidRPr="000A3A1D" w:rsidRDefault="000A3A1D" w:rsidP="00DC7B1A">
                      <w:pPr>
                        <w:shd w:val="clear" w:color="auto" w:fill="FFFFFF"/>
                        <w:spacing w:after="0" w:line="240" w:lineRule="auto"/>
                        <w:ind w:left="1410" w:hanging="141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0A3A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Objetivo;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ab/>
                      </w:r>
                      <w:r w:rsidRPr="000A3A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Analizar y registrar en el sistema todos los movimientos y transacciones contables que se realicen en la empresa, así como preparar reportes y estados financieros acordes a los principios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PCGA</w:t>
                      </w:r>
                      <w:r w:rsidRPr="000A3A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.</w:t>
                      </w:r>
                    </w:p>
                    <w:p w14:paraId="433AA349" w14:textId="160788CE" w:rsidR="000A3A1D" w:rsidRPr="000A3A1D" w:rsidRDefault="000A3A1D" w:rsidP="00DC7B1A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36B7A3E2" w14:textId="77777777" w:rsidR="00FE5E28" w:rsidRDefault="00FE5E28" w:rsidP="00DC7B1A">
                      <w:pPr>
                        <w:shd w:val="clear" w:color="auto" w:fill="FFFFFF"/>
                        <w:spacing w:after="0" w:line="240" w:lineRule="auto"/>
                        <w:ind w:firstLine="36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Principales Funciones;</w:t>
                      </w:r>
                    </w:p>
                    <w:p w14:paraId="0E0DA56E" w14:textId="77777777" w:rsidR="00FE5E28" w:rsidRDefault="00FE5E28" w:rsidP="00DC7B1A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7FC6405F" w14:textId="7A53FF33" w:rsidR="00FE5E28" w:rsidRDefault="000A3A1D" w:rsidP="00DC7B1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FE5E2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Responsable del proceso en general de los trabajadores de la </w:t>
                      </w:r>
                      <w:r w:rsidR="00FE5E28" w:rsidRPr="00FE5E2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compañía</w:t>
                      </w:r>
                      <w:r w:rsidRPr="00FE5E2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desde su </w:t>
                      </w:r>
                      <w:r w:rsidR="00FE5E28" w:rsidRPr="00FE5E2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incorporación</w:t>
                      </w:r>
                      <w:r w:rsidRPr="00FE5E2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al termino de </w:t>
                      </w:r>
                      <w:r w:rsidR="00FE5E28" w:rsidRPr="00FE5E2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relación</w:t>
                      </w:r>
                      <w:r w:rsidRPr="00FE5E2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laboral.</w:t>
                      </w:r>
                    </w:p>
                    <w:p w14:paraId="79AFF090" w14:textId="77777777" w:rsidR="00FE5E28" w:rsidRDefault="00FE5E28" w:rsidP="00DC7B1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Realizar</w:t>
                      </w:r>
                      <w:r w:rsidR="000A3A1D" w:rsidRPr="00FE5E2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calculo y pago de Remuneraciones en base a procedimientos establecidos, y revisar el correcto pago previsional.</w:t>
                      </w:r>
                    </w:p>
                    <w:p w14:paraId="68CD2528" w14:textId="77777777" w:rsidR="00FE5E28" w:rsidRDefault="000A3A1D" w:rsidP="00DC7B1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FE5E2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Elaborar informe de costos de RR.HH de la </w:t>
                      </w:r>
                      <w:r w:rsidR="00027210" w:rsidRPr="00FE5E2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compañía</w:t>
                      </w:r>
                      <w:r w:rsidRPr="00FE5E2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se realiza informes de RR.HH para </w:t>
                      </w:r>
                      <w:r w:rsidR="00027210" w:rsidRPr="00FE5E2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evaluación</w:t>
                      </w:r>
                      <w:r w:rsidRPr="00FE5E2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de proyectos. </w:t>
                      </w:r>
                    </w:p>
                    <w:p w14:paraId="61B01E77" w14:textId="77777777" w:rsidR="00FE5E28" w:rsidRPr="00FE5E28" w:rsidRDefault="000A3A1D" w:rsidP="00DC7B1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Gilroy Medium" w:eastAsia="Times New Roman" w:hAnsi="Gilroy Medium" w:cs="Times New Roman"/>
                          <w:color w:val="484870"/>
                          <w:sz w:val="23"/>
                          <w:szCs w:val="23"/>
                          <w:lang w:val="es-CL" w:eastAsia="es-CL"/>
                        </w:rPr>
                      </w:pPr>
                      <w:r w:rsidRPr="00FE5E2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Asesorar al personal extranjero para </w:t>
                      </w:r>
                      <w:r w:rsidR="00027210" w:rsidRPr="00FE5E2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regularización</w:t>
                      </w:r>
                      <w:r w:rsidRPr="00FE5E2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de </w:t>
                      </w:r>
                      <w:r w:rsidR="00027210" w:rsidRPr="00FE5E2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situación</w:t>
                      </w:r>
                      <w:r w:rsidRPr="00FE5E2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personal e </w:t>
                      </w:r>
                      <w:r w:rsidR="00FE5E28" w:rsidRPr="00FE5E2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incorporación</w:t>
                      </w:r>
                      <w:r w:rsidRPr="00FE5E2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a </w:t>
                      </w:r>
                      <w:r w:rsidR="00FE5E28" w:rsidRPr="00FE5E2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compañía</w:t>
                      </w:r>
                    </w:p>
                    <w:p w14:paraId="29BBCE4D" w14:textId="77777777" w:rsidR="00FE5E28" w:rsidRPr="00FE5E28" w:rsidRDefault="000A3A1D" w:rsidP="00DC7B1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Gilroy Medium" w:eastAsia="Times New Roman" w:hAnsi="Gilroy Medium" w:cs="Times New Roman"/>
                          <w:color w:val="484870"/>
                          <w:sz w:val="23"/>
                          <w:szCs w:val="23"/>
                          <w:lang w:val="es-CL" w:eastAsia="es-CL"/>
                        </w:rPr>
                      </w:pPr>
                      <w:r w:rsidRPr="00FE5E2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Registrar y verificar en el sistema los movimientos y transacciones contables realizadas en la empresa (pagos a proveedores, cargos bancarios, transferencias, facturas, inventario, entre otras).</w:t>
                      </w:r>
                    </w:p>
                    <w:p w14:paraId="1621BA43" w14:textId="2E83CF9E" w:rsidR="000A3A1D" w:rsidRPr="000A3A1D" w:rsidRDefault="000A3A1D" w:rsidP="00DC7B1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0A3A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Preparar y emitir facturas por los servicios solicitados, bajo la aprobación de cliente, así como llevar el control de la gestión de cobros de las mismas, sea con cliente o a </w:t>
                      </w:r>
                      <w:r w:rsidR="009E041B" w:rsidRPr="000A3A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través</w:t>
                      </w:r>
                      <w:r w:rsidRPr="000A3A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de Factoring.</w:t>
                      </w:r>
                    </w:p>
                    <w:p w14:paraId="5D50EF37" w14:textId="26F34D1F" w:rsidR="00C54257" w:rsidRPr="00A637D8" w:rsidRDefault="00C54257" w:rsidP="00C54257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4F5F503" w14:textId="77777777" w:rsidR="00A24E8B" w:rsidRPr="00A637D8" w:rsidRDefault="00A24E8B" w:rsidP="00A24E8B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6DAA4D7D" wp14:editId="1FC38451">
                <wp:simplePos x="0" y="0"/>
                <wp:positionH relativeFrom="margin">
                  <wp:posOffset>149860</wp:posOffset>
                </wp:positionH>
                <wp:positionV relativeFrom="margin">
                  <wp:posOffset>-470782</wp:posOffset>
                </wp:positionV>
                <wp:extent cx="2267585" cy="521970"/>
                <wp:effectExtent l="0" t="0" r="0" b="0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7585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8A59D" w14:textId="5B3953F5" w:rsidR="00685142" w:rsidRPr="00685142" w:rsidRDefault="00685142" w:rsidP="000A3A1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85142">
                              <w:rPr>
                                <w:rFonts w:asciiTheme="majorHAnsi" w:hAnsiTheme="majorHAns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Inversiones </w:t>
                            </w:r>
                            <w:proofErr w:type="spellStart"/>
                            <w:r w:rsidRPr="00685142">
                              <w:rPr>
                                <w:rFonts w:asciiTheme="majorHAnsi" w:hAnsiTheme="majorHAns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Publistreet</w:t>
                            </w:r>
                            <w:proofErr w:type="spellEnd"/>
                            <w:r w:rsidRPr="00685142">
                              <w:rPr>
                                <w:rFonts w:asciiTheme="majorHAnsi" w:hAnsiTheme="majorHAns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Spa</w:t>
                            </w:r>
                          </w:p>
                          <w:p w14:paraId="2E41E0C9" w14:textId="3BFC9C0E" w:rsidR="000A3A1D" w:rsidRPr="007E5532" w:rsidRDefault="00685142" w:rsidP="000A3A1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Enero 2020</w:t>
                            </w:r>
                            <w:r w:rsidR="000A3A1D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7210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–</w:t>
                            </w:r>
                            <w:r w:rsidR="000A3A1D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Julio</w:t>
                            </w:r>
                            <w:r w:rsidR="00027210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2021</w:t>
                            </w:r>
                            <w:r w:rsidR="000A3A1D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DAA4D7D" id="_x0000_s1035" type="#_x0000_t202" style="position:absolute;margin-left:11.8pt;margin-top:-37.05pt;width:178.55pt;height:41.1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" filled="f" stroked="f">
                <v:textbox>
                  <w:txbxContent>
                    <w:p w14:paraId="7CD8A59D" w14:textId="5B3953F5" w:rsidR="00685142" w:rsidRPr="00685142" w:rsidRDefault="00685142" w:rsidP="000A3A1D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bCs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685142">
                        <w:rPr>
                          <w:rFonts w:asciiTheme="majorHAnsi" w:hAnsiTheme="majorHAnsi"/>
                          <w:b/>
                          <w:bCs/>
                          <w:iCs/>
                          <w:color w:val="FFFFFF" w:themeColor="background1"/>
                          <w:sz w:val="24"/>
                          <w:szCs w:val="24"/>
                        </w:rPr>
                        <w:t>Inversiones Publistreet Spa</w:t>
                      </w:r>
                    </w:p>
                    <w:p w14:paraId="2E41E0C9" w14:textId="3BFC9C0E" w:rsidR="000A3A1D" w:rsidRPr="007E5532" w:rsidRDefault="00685142" w:rsidP="000A3A1D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Enero 2020</w:t>
                      </w:r>
                      <w:r w:rsidR="000A3A1D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027210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–</w:t>
                      </w:r>
                      <w:r w:rsidR="000A3A1D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Julio</w:t>
                      </w:r>
                      <w:r w:rsidR="00027210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2021</w:t>
                      </w:r>
                      <w:r w:rsidR="000A3A1D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w:drawing>
          <wp:anchor distT="0" distB="0" distL="114300" distR="114300" simplePos="0" relativeHeight="251739136" behindDoc="1" locked="0" layoutInCell="1" allowOverlap="1" wp14:anchorId="6A1709DB" wp14:editId="7DF9E677">
            <wp:simplePos x="0" y="0"/>
            <wp:positionH relativeFrom="column">
              <wp:posOffset>2046624</wp:posOffset>
            </wp:positionH>
            <wp:positionV relativeFrom="paragraph">
              <wp:posOffset>-501640</wp:posOffset>
            </wp:positionV>
            <wp:extent cx="3734653" cy="475596"/>
            <wp:effectExtent l="0" t="0" r="0" b="1270"/>
            <wp:wrapNone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653" cy="475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1D8488DE" wp14:editId="188B177F">
                <wp:simplePos x="0" y="0"/>
                <wp:positionH relativeFrom="margin">
                  <wp:posOffset>2999427</wp:posOffset>
                </wp:positionH>
                <wp:positionV relativeFrom="topMargin">
                  <wp:align>bottom</wp:align>
                </wp:positionV>
                <wp:extent cx="2267585" cy="368300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7585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E6ECF" w14:textId="507FFA1F" w:rsidR="00685142" w:rsidRPr="00685142" w:rsidRDefault="00685142" w:rsidP="00685142">
                            <w:pPr>
                              <w:spacing w:after="0"/>
                              <w:jc w:val="both"/>
                              <w:rPr>
                                <w:rFonts w:ascii="Corbel" w:hAnsi="Corbel"/>
                                <w:b/>
                                <w:bCs/>
                                <w:iCs/>
                                <w:sz w:val="30"/>
                                <w:szCs w:val="30"/>
                              </w:rPr>
                            </w:pPr>
                            <w:r w:rsidRPr="00685142">
                              <w:rPr>
                                <w:rFonts w:ascii="Corbel" w:hAnsi="Corbel"/>
                                <w:b/>
                                <w:bCs/>
                                <w:iCs/>
                                <w:sz w:val="30"/>
                                <w:szCs w:val="30"/>
                              </w:rPr>
                              <w:t>Contador</w:t>
                            </w:r>
                            <w:r w:rsidR="00524A62">
                              <w:rPr>
                                <w:rFonts w:ascii="Corbel" w:hAnsi="Corbel"/>
                                <w:b/>
                                <w:bCs/>
                                <w:iCs/>
                                <w:sz w:val="30"/>
                                <w:szCs w:val="30"/>
                              </w:rPr>
                              <w:t xml:space="preserve">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D8488DE" id="_x0000_s1036" type="#_x0000_t202" style="position:absolute;margin-left:236.2pt;margin-top:0;width:178.55pt;height:29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" filled="f" stroked="f">
                <v:textbox>
                  <w:txbxContent>
                    <w:p w14:paraId="4A9E6ECF" w14:textId="507FFA1F" w:rsidR="00685142" w:rsidRPr="00685142" w:rsidRDefault="00685142" w:rsidP="00685142">
                      <w:pPr>
                        <w:spacing w:after="0"/>
                        <w:jc w:val="both"/>
                        <w:rPr>
                          <w:rFonts w:ascii="Corbel" w:hAnsi="Corbel"/>
                          <w:b/>
                          <w:bCs/>
                          <w:iCs/>
                          <w:sz w:val="30"/>
                          <w:szCs w:val="30"/>
                        </w:rPr>
                      </w:pPr>
                      <w:r w:rsidRPr="00685142">
                        <w:rPr>
                          <w:rFonts w:ascii="Corbel" w:hAnsi="Corbel"/>
                          <w:b/>
                          <w:bCs/>
                          <w:iCs/>
                          <w:sz w:val="30"/>
                          <w:szCs w:val="30"/>
                        </w:rPr>
                        <w:t>Contador</w:t>
                      </w:r>
                      <w:r w:rsidR="00524A62">
                        <w:rPr>
                          <w:rFonts w:ascii="Corbel" w:hAnsi="Corbel"/>
                          <w:b/>
                          <w:bCs/>
                          <w:iCs/>
                          <w:sz w:val="30"/>
                          <w:szCs w:val="30"/>
                        </w:rPr>
                        <w:t xml:space="preserve"> General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E1A32C" wp14:editId="1669374C">
                <wp:simplePos x="0" y="0"/>
                <wp:positionH relativeFrom="margin">
                  <wp:posOffset>149225</wp:posOffset>
                </wp:positionH>
                <wp:positionV relativeFrom="paragraph">
                  <wp:posOffset>-499711</wp:posOffset>
                </wp:positionV>
                <wp:extent cx="2934268" cy="495300"/>
                <wp:effectExtent l="0" t="0" r="0" b="0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68" cy="49530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BBAC63F" id="Rectángulo 216" o:spid="_x0000_s1026" style="position:absolute;margin-left:11.75pt;margin-top:-39.35pt;width:231.05pt;height:39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" fillcolor="#515151" stroked="f" strokeweight="1pt">
                <w10:wrap anchorx="margin"/>
              </v:rect>
            </w:pict>
          </mc:Fallback>
        </mc:AlternateContent>
      </w:r>
    </w:p>
    <w:p w14:paraId="6716D245" w14:textId="604D0557" w:rsidR="00183607" w:rsidRPr="00A3780B" w:rsidRDefault="00FC3B4E">
      <w:pPr>
        <w:rPr>
          <w:rFonts w:asciiTheme="majorHAnsi" w:hAnsiTheme="majorHAnsi" w:cstheme="majorHAnsi"/>
        </w:rPr>
      </w:pP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63E20A0F" wp14:editId="3F843405">
                <wp:simplePos x="0" y="0"/>
                <wp:positionH relativeFrom="margin">
                  <wp:posOffset>258132</wp:posOffset>
                </wp:positionH>
                <wp:positionV relativeFrom="margin">
                  <wp:posOffset>4564720</wp:posOffset>
                </wp:positionV>
                <wp:extent cx="2267585" cy="521970"/>
                <wp:effectExtent l="0" t="0" r="0" b="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7585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67B70" w14:textId="24C7A724" w:rsidR="00DC7B1A" w:rsidRPr="00685142" w:rsidRDefault="00453BD7" w:rsidP="00DC7B1A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BTL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Publicidad Ltda</w:t>
                            </w:r>
                            <w:r w:rsidR="005C5ED7">
                              <w:rPr>
                                <w:rFonts w:asciiTheme="majorHAnsi" w:hAnsiTheme="majorHAns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82A6B13" w14:textId="4C34036F" w:rsidR="00DC7B1A" w:rsidRPr="007E5532" w:rsidRDefault="00DC7B1A" w:rsidP="00DC7B1A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Enero 20</w:t>
                            </w:r>
                            <w:r w:rsidR="00212E48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18</w:t>
                            </w: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–</w:t>
                            </w: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C5ED7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Diciembre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FC1C6A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3E20A0F" id="_x0000_s1037" type="#_x0000_t202" style="position:absolute;margin-left:20.35pt;margin-top:359.45pt;width:178.55pt;height:41.1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" filled="f" stroked="f">
                <v:textbox>
                  <w:txbxContent>
                    <w:p w14:paraId="7F367B70" w14:textId="24C7A724" w:rsidR="00DC7B1A" w:rsidRPr="00685142" w:rsidRDefault="00453BD7" w:rsidP="00DC7B1A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bCs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iCs/>
                          <w:color w:val="FFFFFF" w:themeColor="background1"/>
                          <w:sz w:val="24"/>
                          <w:szCs w:val="24"/>
                        </w:rPr>
                        <w:t>BTL Group Publicidad Ltda</w:t>
                      </w:r>
                      <w:r w:rsidR="005C5ED7">
                        <w:rPr>
                          <w:rFonts w:asciiTheme="majorHAnsi" w:hAnsiTheme="majorHAnsi"/>
                          <w:b/>
                          <w:bCs/>
                          <w:iCs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  <w:p w14:paraId="682A6B13" w14:textId="4C34036F" w:rsidR="00DC7B1A" w:rsidRPr="007E5532" w:rsidRDefault="00DC7B1A" w:rsidP="00DC7B1A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Enero 20</w:t>
                      </w:r>
                      <w:r w:rsidR="00212E48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18</w:t>
                      </w: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–</w:t>
                      </w: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5C5ED7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Diciembre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20</w:t>
                      </w:r>
                      <w:r w:rsidR="00FC1C6A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19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1D7EEEE7" wp14:editId="5B6372BD">
                <wp:simplePos x="0" y="0"/>
                <wp:positionH relativeFrom="margin">
                  <wp:posOffset>3202940</wp:posOffset>
                </wp:positionH>
                <wp:positionV relativeFrom="margin">
                  <wp:posOffset>4665980</wp:posOffset>
                </wp:positionV>
                <wp:extent cx="2267585" cy="368300"/>
                <wp:effectExtent l="0" t="0" r="0" b="0"/>
                <wp:wrapSquare wrapText="bothSides"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7585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12E8C" w14:textId="0FB567D9" w:rsidR="00DC7B1A" w:rsidRPr="000858DA" w:rsidRDefault="000858DA" w:rsidP="00DC7B1A">
                            <w:pPr>
                              <w:spacing w:after="0"/>
                              <w:jc w:val="both"/>
                              <w:rPr>
                                <w:rFonts w:ascii="Corbel" w:hAnsi="Corbel"/>
                                <w:b/>
                                <w:bCs/>
                                <w:iCs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bCs/>
                                <w:iCs/>
                                <w:sz w:val="30"/>
                                <w:szCs w:val="30"/>
                                <w:lang w:val="es-ES"/>
                              </w:rPr>
                              <w:t>Jefe de RR.HH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D7EEEE7" id="_x0000_s1038" type="#_x0000_t202" style="position:absolute;margin-left:252.2pt;margin-top:367.4pt;width:178.55pt;height:29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" filled="f" stroked="f">
                <v:textbox>
                  <w:txbxContent>
                    <w:p w14:paraId="33612E8C" w14:textId="0FB567D9" w:rsidR="00DC7B1A" w:rsidRPr="000858DA" w:rsidRDefault="000858DA" w:rsidP="00DC7B1A">
                      <w:pPr>
                        <w:spacing w:after="0"/>
                        <w:jc w:val="both"/>
                        <w:rPr>
                          <w:rFonts w:ascii="Corbel" w:hAnsi="Corbel"/>
                          <w:b/>
                          <w:bCs/>
                          <w:iCs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Corbel" w:hAnsi="Corbel"/>
                          <w:b/>
                          <w:bCs/>
                          <w:iCs/>
                          <w:sz w:val="30"/>
                          <w:szCs w:val="30"/>
                          <w:lang w:val="es-ES"/>
                        </w:rPr>
                        <w:t>Jefe de RR.HH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w:drawing>
          <wp:anchor distT="0" distB="0" distL="114300" distR="114300" simplePos="0" relativeHeight="251860992" behindDoc="1" locked="0" layoutInCell="1" allowOverlap="1" wp14:anchorId="5E0BC4F7" wp14:editId="15C5F8C7">
            <wp:simplePos x="0" y="0"/>
            <wp:positionH relativeFrom="column">
              <wp:posOffset>2128520</wp:posOffset>
            </wp:positionH>
            <wp:positionV relativeFrom="paragraph">
              <wp:posOffset>24130</wp:posOffset>
            </wp:positionV>
            <wp:extent cx="3807460" cy="494665"/>
            <wp:effectExtent l="0" t="0" r="2540" b="635"/>
            <wp:wrapNone/>
            <wp:docPr id="209" name="Imagen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B0F4563" wp14:editId="4DF001D5">
                <wp:simplePos x="0" y="0"/>
                <wp:positionH relativeFrom="margin">
                  <wp:posOffset>268586</wp:posOffset>
                </wp:positionH>
                <wp:positionV relativeFrom="paragraph">
                  <wp:posOffset>23552</wp:posOffset>
                </wp:positionV>
                <wp:extent cx="2933700" cy="495300"/>
                <wp:effectExtent l="0" t="0" r="0" b="0"/>
                <wp:wrapNone/>
                <wp:docPr id="207" name="Rectángul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9530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B9B4EA0" id="Rectángulo 207" o:spid="_x0000_s1026" style="position:absolute;margin-left:21.15pt;margin-top:1.85pt;width:231pt;height:39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" fillcolor="#515151" stroked="f" strokeweight="1pt">
                <w10:wrap anchorx="margin"/>
              </v:rect>
            </w:pict>
          </mc:Fallback>
        </mc:AlternateContent>
      </w:r>
    </w:p>
    <w:p w14:paraId="5E6888A8" w14:textId="41604674" w:rsidR="00183607" w:rsidRPr="00A3780B" w:rsidRDefault="006D0D08">
      <w:pPr>
        <w:rPr>
          <w:rFonts w:asciiTheme="majorHAnsi" w:hAnsiTheme="majorHAnsi" w:cstheme="majorHAnsi"/>
        </w:rPr>
      </w:pP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75A3A3D2" wp14:editId="13321F7F">
                <wp:simplePos x="0" y="0"/>
                <wp:positionH relativeFrom="margin">
                  <wp:posOffset>68239</wp:posOffset>
                </wp:positionH>
                <wp:positionV relativeFrom="paragraph">
                  <wp:posOffset>232845</wp:posOffset>
                </wp:positionV>
                <wp:extent cx="5974080" cy="3725839"/>
                <wp:effectExtent l="0" t="0" r="0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37258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AAD9D" w14:textId="29F2E49F" w:rsidR="00DC7B1A" w:rsidRPr="000A3A1D" w:rsidRDefault="00DC7B1A" w:rsidP="00DC7B1A">
                            <w:pPr>
                              <w:shd w:val="clear" w:color="auto" w:fill="FFFFFF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Empresa de</w:t>
                            </w:r>
                            <w:r w:rsidR="00660B3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l Ho</w:t>
                            </w:r>
                            <w:r w:rsidR="00E54DA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lding</w:t>
                            </w:r>
                            <w:r w:rsidR="00660B3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enfocada a</w:t>
                            </w:r>
                            <w:r w:rsidR="00212E4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Publicidad masiva, informando los servicios del principal cliente Ministerio de Transporte (Transantiago) con servicios de Monitores guiando a las personas en las rutas del transporte publico</w:t>
                            </w:r>
                          </w:p>
                          <w:p w14:paraId="37C34796" w14:textId="326450F4" w:rsidR="00DC7B1A" w:rsidRPr="000A3A1D" w:rsidRDefault="00DC7B1A" w:rsidP="006D0D08">
                            <w:pPr>
                              <w:shd w:val="clear" w:color="auto" w:fill="FFFFFF"/>
                              <w:spacing w:after="0" w:line="240" w:lineRule="auto"/>
                              <w:ind w:left="1410" w:hanging="141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0A3A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Objetivo;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ab/>
                            </w:r>
                            <w:r w:rsidR="0036394D" w:rsidRPr="0036394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Administrar los recursos humanos de acuerdo a las normas y procedimientos aplicables, otorgando las prestaciones económicas y sociales apropiadas al personal para el desarrollo de sus funciones.</w:t>
                            </w:r>
                          </w:p>
                          <w:p w14:paraId="599E2061" w14:textId="77777777" w:rsidR="00DC7B1A" w:rsidRPr="000A3A1D" w:rsidRDefault="00DC7B1A" w:rsidP="006D0D0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0161B216" w14:textId="5E99E161" w:rsidR="00DC7B1A" w:rsidRDefault="00DC7B1A" w:rsidP="006D0D08">
                            <w:pPr>
                              <w:shd w:val="clear" w:color="auto" w:fill="FFFFFF"/>
                              <w:spacing w:after="0" w:line="240" w:lineRule="auto"/>
                              <w:ind w:firstLine="36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Principales Funciones;</w:t>
                            </w:r>
                          </w:p>
                          <w:p w14:paraId="1BF9A31A" w14:textId="2C9A4026" w:rsidR="00DC7B1A" w:rsidRDefault="00302871" w:rsidP="00DC7B1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302871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Supervisar </w:t>
                            </w:r>
                            <w:r w:rsidR="006D0D0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el correcto</w:t>
                            </w:r>
                            <w:r w:rsidRPr="00302871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proceso de contratación y movimientos en general en base a normas y procedimientos.</w:t>
                            </w:r>
                          </w:p>
                          <w:p w14:paraId="52F2DD42" w14:textId="56DF8193" w:rsidR="00DC7B1A" w:rsidRDefault="00302871" w:rsidP="00DC7B1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302871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Supervisar el proceso de elaboración de la nómina de sueldos a través de la información generada por las diversas fuentes, con la finalidad de garantizar su correcta aplicación.</w:t>
                            </w:r>
                          </w:p>
                          <w:p w14:paraId="577AD565" w14:textId="0BCA51AF" w:rsidR="00302871" w:rsidRPr="00302871" w:rsidRDefault="00302871" w:rsidP="00DC7B1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302871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Controlar la incidencia por faltas y retardos del personal.</w:t>
                            </w:r>
                          </w:p>
                          <w:p w14:paraId="6BAC5E2B" w14:textId="2368F6A6" w:rsidR="00302871" w:rsidRDefault="00302871" w:rsidP="00DC7B1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302871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Participar en la elaboración de reglamentos y procedimientos relacionados con el manejo de recursos humanos.</w:t>
                            </w:r>
                          </w:p>
                          <w:p w14:paraId="0CCAFD8C" w14:textId="2CE0B377" w:rsidR="00302871" w:rsidRDefault="00302871" w:rsidP="00DC7B1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Elaborar presupuesto de proyecto.</w:t>
                            </w:r>
                          </w:p>
                          <w:p w14:paraId="4351AA9B" w14:textId="2B13297F" w:rsidR="006D0D08" w:rsidRDefault="006D0D08" w:rsidP="00DC7B1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Asesora e informar al personal de beneficios legales y corporativos.</w:t>
                            </w:r>
                          </w:p>
                          <w:p w14:paraId="192BA530" w14:textId="65F720BF" w:rsidR="006D0D08" w:rsidRDefault="006D0D08" w:rsidP="00DC7B1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Asesorar a Gerencia de procesos y legislación laboral</w:t>
                            </w:r>
                          </w:p>
                          <w:p w14:paraId="462542E0" w14:textId="5F385061" w:rsidR="00DC7B1A" w:rsidRPr="00A637D8" w:rsidRDefault="00DC7B1A" w:rsidP="00DC7B1A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1E836FB5" w14:textId="77777777" w:rsidR="00DC7B1A" w:rsidRPr="00A637D8" w:rsidRDefault="00DC7B1A" w:rsidP="00DC7B1A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5A3A3D2" id="_x0000_s1039" type="#_x0000_t202" style="position:absolute;margin-left:5.35pt;margin-top:18.35pt;width:470.4pt;height:293.3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" filled="f" stroked="f">
                <v:textbox>
                  <w:txbxContent>
                    <w:p w14:paraId="3E5AAD9D" w14:textId="29F2E49F" w:rsidR="00DC7B1A" w:rsidRPr="000A3A1D" w:rsidRDefault="00DC7B1A" w:rsidP="00DC7B1A">
                      <w:pPr>
                        <w:shd w:val="clear" w:color="auto" w:fill="FFFFFF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Empresa de</w:t>
                      </w:r>
                      <w:r w:rsidR="00660B3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l Ho</w:t>
                      </w:r>
                      <w:r w:rsidR="00E54DA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lding</w:t>
                      </w:r>
                      <w:r w:rsidR="00660B3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enfocada a</w:t>
                      </w:r>
                      <w:r w:rsidR="00212E4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Publicidad masiva, informando los servicios del principal cliente Ministerio de Transporte (Transantiago) con servicios de Monitores guiando a las personas en las rutas del transporte publico</w:t>
                      </w:r>
                    </w:p>
                    <w:p w14:paraId="37C34796" w14:textId="326450F4" w:rsidR="00DC7B1A" w:rsidRPr="000A3A1D" w:rsidRDefault="00DC7B1A" w:rsidP="006D0D08">
                      <w:pPr>
                        <w:shd w:val="clear" w:color="auto" w:fill="FFFFFF"/>
                        <w:spacing w:after="0" w:line="240" w:lineRule="auto"/>
                        <w:ind w:left="1410" w:hanging="141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0A3A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Objetivo;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ab/>
                      </w:r>
                      <w:r w:rsidR="0036394D" w:rsidRPr="0036394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Administrar los recursos humanos de acuerdo a las normas y procedimientos aplicables, otorgando las prestaciones económicas y sociales apropiadas al personal para el desarrollo de sus funciones.</w:t>
                      </w:r>
                    </w:p>
                    <w:p w14:paraId="599E2061" w14:textId="77777777" w:rsidR="00DC7B1A" w:rsidRPr="000A3A1D" w:rsidRDefault="00DC7B1A" w:rsidP="006D0D0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0161B216" w14:textId="5E99E161" w:rsidR="00DC7B1A" w:rsidRDefault="00DC7B1A" w:rsidP="006D0D08">
                      <w:pPr>
                        <w:shd w:val="clear" w:color="auto" w:fill="FFFFFF"/>
                        <w:spacing w:after="0" w:line="240" w:lineRule="auto"/>
                        <w:ind w:firstLine="36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Principales Funciones;</w:t>
                      </w:r>
                    </w:p>
                    <w:p w14:paraId="1BF9A31A" w14:textId="2C9A4026" w:rsidR="00DC7B1A" w:rsidRDefault="00302871" w:rsidP="00DC7B1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302871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Supervisar </w:t>
                      </w:r>
                      <w:r w:rsidR="006D0D0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el correcto</w:t>
                      </w:r>
                      <w:r w:rsidRPr="00302871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proceso de contratación y movimientos en general en base a normas y procedimientos.</w:t>
                      </w:r>
                    </w:p>
                    <w:p w14:paraId="52F2DD42" w14:textId="56DF8193" w:rsidR="00DC7B1A" w:rsidRDefault="00302871" w:rsidP="00DC7B1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302871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Supervisar el proceso de elaboración de la nómina de sueldos a través de la información generada por las diversas fuentes, con la finalidad de garantizar su correcta aplicación.</w:t>
                      </w:r>
                    </w:p>
                    <w:p w14:paraId="577AD565" w14:textId="0BCA51AF" w:rsidR="00302871" w:rsidRPr="00302871" w:rsidRDefault="00302871" w:rsidP="00DC7B1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302871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Controlar la incidencia por faltas y retardos del personal.</w:t>
                      </w:r>
                    </w:p>
                    <w:p w14:paraId="6BAC5E2B" w14:textId="2368F6A6" w:rsidR="00302871" w:rsidRDefault="00302871" w:rsidP="00DC7B1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302871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Participar en la elaboración de reglamentos y procedimientos relacionados con el manejo de recursos humanos.</w:t>
                      </w:r>
                    </w:p>
                    <w:p w14:paraId="0CCAFD8C" w14:textId="2CE0B377" w:rsidR="00302871" w:rsidRDefault="00302871" w:rsidP="00DC7B1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Elaborar presupuesto de proyecto.</w:t>
                      </w:r>
                    </w:p>
                    <w:p w14:paraId="4351AA9B" w14:textId="2B13297F" w:rsidR="006D0D08" w:rsidRDefault="006D0D08" w:rsidP="00DC7B1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Asesora e informar al personal de beneficios legales y corporativos.</w:t>
                      </w:r>
                    </w:p>
                    <w:p w14:paraId="192BA530" w14:textId="65F720BF" w:rsidR="006D0D08" w:rsidRDefault="006D0D08" w:rsidP="00DC7B1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Asesorar a Gerencia de procesos y legislación laboral</w:t>
                      </w:r>
                    </w:p>
                    <w:p w14:paraId="462542E0" w14:textId="5F385061" w:rsidR="00DC7B1A" w:rsidRPr="00A637D8" w:rsidRDefault="00DC7B1A" w:rsidP="00DC7B1A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1E836FB5" w14:textId="77777777" w:rsidR="00DC7B1A" w:rsidRPr="00A637D8" w:rsidRDefault="00DC7B1A" w:rsidP="00DC7B1A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2F4A4C" w14:textId="60A2F1C9" w:rsidR="006D0D08" w:rsidRPr="00A3780B" w:rsidRDefault="00BC4CBF" w:rsidP="006D0D08">
      <w:pPr>
        <w:rPr>
          <w:rFonts w:asciiTheme="majorHAnsi" w:hAnsiTheme="majorHAnsi" w:cstheme="majorHAnsi"/>
        </w:rPr>
      </w:pPr>
      <w:r w:rsidRPr="00A3780B">
        <w:rPr>
          <w:rFonts w:asciiTheme="majorHAnsi" w:hAnsiTheme="majorHAnsi" w:cstheme="majorHAnsi"/>
          <w:noProof/>
          <w:lang w:val="en-US" w:eastAsia="zh-TW"/>
        </w:rPr>
        <w:lastRenderedPageBreak/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72A85110" wp14:editId="08E1A5CE">
                <wp:simplePos x="0" y="0"/>
                <wp:positionH relativeFrom="margin">
                  <wp:posOffset>57150</wp:posOffset>
                </wp:positionH>
                <wp:positionV relativeFrom="paragraph">
                  <wp:posOffset>37465</wp:posOffset>
                </wp:positionV>
                <wp:extent cx="5974080" cy="3590925"/>
                <wp:effectExtent l="0" t="0" r="0" b="0"/>
                <wp:wrapSquare wrapText="bothSides"/>
                <wp:docPr id="2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3590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F1405" w14:textId="62B31C7A" w:rsidR="006D0D08" w:rsidRPr="000A3A1D" w:rsidRDefault="006D0D08" w:rsidP="006D0D08">
                            <w:pPr>
                              <w:shd w:val="clear" w:color="auto" w:fill="FFFFFF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Empresa de</w:t>
                            </w:r>
                            <w:r w:rsidR="00660B3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l Ho</w:t>
                            </w:r>
                            <w:r w:rsidR="00821C1E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lding</w:t>
                            </w:r>
                            <w:r w:rsidR="00660B3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encargada del Área Administrativa </w:t>
                            </w:r>
                            <w:r w:rsidR="00AE6C4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en General </w:t>
                            </w:r>
                            <w:r w:rsidR="00660B3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de la Agencia de Publicidad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42E3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de</w:t>
                            </w:r>
                            <w:r w:rsidR="00AE6C4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60B3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medios masivo</w:t>
                            </w:r>
                            <w:r w:rsidR="00A42E3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,</w:t>
                            </w:r>
                            <w:r w:rsidR="00660B3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RR.SS. Telecomunicaciones</w:t>
                            </w:r>
                            <w:r w:rsidR="00FC7009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.</w:t>
                            </w:r>
                            <w:r w:rsidR="00AE6C4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E6C4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Via</w:t>
                            </w:r>
                            <w:proofErr w:type="spellEnd"/>
                            <w:r w:rsidR="00AE6C4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Publica, que </w:t>
                            </w:r>
                            <w:r w:rsidR="00FC7201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está</w:t>
                            </w:r>
                            <w:r w:rsidR="00AE6C4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compuesta </w:t>
                            </w:r>
                            <w:r w:rsidR="00A42E3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por las</w:t>
                            </w:r>
                            <w:r w:rsidR="00A42E3B" w:rsidRPr="00AE6C4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empresas de </w:t>
                            </w:r>
                            <w:proofErr w:type="spellStart"/>
                            <w:r w:rsidR="00A42E3B" w:rsidRPr="00AE6C4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Group</w:t>
                            </w:r>
                            <w:proofErr w:type="spellEnd"/>
                            <w:r w:rsidR="00A42E3B" w:rsidRPr="00AE6C4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Comunicaciones entre ellas </w:t>
                            </w:r>
                            <w:proofErr w:type="spellStart"/>
                            <w:r w:rsidR="00A42E3B" w:rsidRPr="00AE6C4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Advertising</w:t>
                            </w:r>
                            <w:proofErr w:type="spellEnd"/>
                            <w:r w:rsidR="00A42E3B" w:rsidRPr="00AE6C4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42E3B" w:rsidRPr="00AE6C4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Group</w:t>
                            </w:r>
                            <w:proofErr w:type="spellEnd"/>
                            <w:r w:rsidR="00A42E3B" w:rsidRPr="00AE6C4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Publicidad Limitada, Comercial Chadwick, y BTL </w:t>
                            </w:r>
                            <w:proofErr w:type="spellStart"/>
                            <w:r w:rsidR="00A42E3B" w:rsidRPr="00AE6C4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Group</w:t>
                            </w:r>
                            <w:proofErr w:type="spellEnd"/>
                            <w:r w:rsidR="00A42E3B" w:rsidRPr="00AE6C4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Publicidad limitada, esta última empresa responsable de los monitores de Transantiago, realizando las siguientes funciones en una dotación total de 180 personas</w:t>
                            </w:r>
                          </w:p>
                          <w:p w14:paraId="34EFF7CE" w14:textId="1BA3D644" w:rsidR="006D0D08" w:rsidRPr="000A3A1D" w:rsidRDefault="006D0D08" w:rsidP="006D0D08">
                            <w:pPr>
                              <w:shd w:val="clear" w:color="auto" w:fill="FFFFFF"/>
                              <w:spacing w:after="0" w:line="240" w:lineRule="auto"/>
                              <w:ind w:left="1410" w:hanging="141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0A3A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Objetivo;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ab/>
                            </w:r>
                            <w:r w:rsidR="00AE6C4B" w:rsidRPr="00AE6C4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Encargado de velar por la correcta incorporación administrativa del personal la </w:t>
                            </w:r>
                            <w:r w:rsidR="00AE6C4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Agencia, ciclo del proceso laboral</w:t>
                            </w:r>
                          </w:p>
                          <w:p w14:paraId="75027A91" w14:textId="77777777" w:rsidR="006D0D08" w:rsidRPr="000A3A1D" w:rsidRDefault="006D0D08" w:rsidP="006D0D0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178ACD79" w14:textId="5DD3627C" w:rsidR="00AE6C4B" w:rsidRPr="00AE6C4B" w:rsidRDefault="00AE6C4B" w:rsidP="00AE6C4B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AE6C4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Asesor del personal interno, en todos los beneficios que ellos tengan, ya sea en la caja los andes, ACHS, propias de la empresa, u en temas netamente personales que hayan necesitado para un mejor tomo de </w:t>
                            </w:r>
                            <w:r w:rsidR="00A42E3B" w:rsidRPr="00AE6C4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decisiones.</w:t>
                            </w:r>
                            <w:r w:rsidRPr="00AE6C4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46D4D7" w14:textId="11760DC2" w:rsidR="006D0D08" w:rsidRDefault="00AE6C4B" w:rsidP="00A42E3B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AE6C4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Responsable del correcto y oportuno pago de remuneraciones, a todas las personas, mediante la información </w:t>
                            </w:r>
                            <w:proofErr w:type="spellStart"/>
                            <w:r w:rsidRPr="00AE6C4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recepcionada</w:t>
                            </w:r>
                            <w:proofErr w:type="spellEnd"/>
                            <w:r w:rsidRPr="00AE6C4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de los ejecutivos informativos de Transantiago (Monitores), y del personal de planta. </w:t>
                            </w:r>
                          </w:p>
                          <w:p w14:paraId="78FA95BA" w14:textId="2CF88AB0" w:rsidR="00A42E3B" w:rsidRPr="00A42E3B" w:rsidRDefault="00A42E3B" w:rsidP="00A42E3B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Responsable del correcto cierre de mes, centralización y análisis de cuentas relacionadas al área de RR.HH</w:t>
                            </w:r>
                          </w:p>
                          <w:p w14:paraId="78601DE2" w14:textId="77777777" w:rsidR="006D0D08" w:rsidRPr="00A637D8" w:rsidRDefault="006D0D08" w:rsidP="006D0D0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1A6768E1" w14:textId="77777777" w:rsidR="006D0D08" w:rsidRPr="00A637D8" w:rsidRDefault="006D0D08" w:rsidP="006D0D0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2A85110" id="_x0000_s1040" type="#_x0000_t202" style="position:absolute;margin-left:4.5pt;margin-top:2.95pt;width:470.4pt;height:282.7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" filled="f" stroked="f">
                <v:textbox>
                  <w:txbxContent>
                    <w:p w14:paraId="5E3F1405" w14:textId="62B31C7A" w:rsidR="006D0D08" w:rsidRPr="000A3A1D" w:rsidRDefault="006D0D08" w:rsidP="006D0D08">
                      <w:pPr>
                        <w:shd w:val="clear" w:color="auto" w:fill="FFFFFF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Empresa de</w:t>
                      </w:r>
                      <w:r w:rsidR="00660B3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l Ho</w:t>
                      </w:r>
                      <w:r w:rsidR="00821C1E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lding</w:t>
                      </w:r>
                      <w:r w:rsidR="00660B3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encargada del Área Administrativa </w:t>
                      </w:r>
                      <w:r w:rsidR="00AE6C4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en General </w:t>
                      </w:r>
                      <w:r w:rsidR="00660B3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de la Agencia de Publicidad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</w:t>
                      </w:r>
                      <w:r w:rsidR="00A42E3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de</w:t>
                      </w:r>
                      <w:r w:rsidR="00AE6C4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660B3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medios masivo</w:t>
                      </w:r>
                      <w:r w:rsidR="00A42E3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,</w:t>
                      </w:r>
                      <w:r w:rsidR="00660B3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RR.SS. Telecomunicaciones</w:t>
                      </w:r>
                      <w:r w:rsidR="00FC7009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.</w:t>
                      </w:r>
                      <w:r w:rsidR="00AE6C4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Via Publica, que </w:t>
                      </w:r>
                      <w:r w:rsidR="00FC7201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está</w:t>
                      </w:r>
                      <w:r w:rsidR="00AE6C4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compuesta </w:t>
                      </w:r>
                      <w:r w:rsidR="00A42E3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por las</w:t>
                      </w:r>
                      <w:r w:rsidR="00A42E3B" w:rsidRPr="00AE6C4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empresas de Group Comunicaciones entre ellas Advertising Group Publicidad Limitada, Comercial Chadwick, y BTL Group Publicidad limitada, esta última empresa responsable de los monitores de Transantiago, realizando las siguientes funciones en una dotación total de 180 personas</w:t>
                      </w:r>
                    </w:p>
                    <w:p w14:paraId="34EFF7CE" w14:textId="1BA3D644" w:rsidR="006D0D08" w:rsidRPr="000A3A1D" w:rsidRDefault="006D0D08" w:rsidP="006D0D08">
                      <w:pPr>
                        <w:shd w:val="clear" w:color="auto" w:fill="FFFFFF"/>
                        <w:spacing w:after="0" w:line="240" w:lineRule="auto"/>
                        <w:ind w:left="1410" w:hanging="141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0A3A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Objetivo;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ab/>
                      </w:r>
                      <w:r w:rsidR="00AE6C4B" w:rsidRPr="00AE6C4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Encargado de velar por la correcta incorporación administrativa del personal la </w:t>
                      </w:r>
                      <w:r w:rsidR="00AE6C4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Agencia, ciclo del proceso laboral</w:t>
                      </w:r>
                    </w:p>
                    <w:p w14:paraId="75027A91" w14:textId="77777777" w:rsidR="006D0D08" w:rsidRPr="000A3A1D" w:rsidRDefault="006D0D08" w:rsidP="006D0D0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178ACD79" w14:textId="5DD3627C" w:rsidR="00AE6C4B" w:rsidRPr="00AE6C4B" w:rsidRDefault="00AE6C4B" w:rsidP="00AE6C4B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AE6C4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Asesor del personal interno, en todos los beneficios que ellos tengan, ya sea en la caja los andes, ACHS, propias de la empresa, u en temas netamente personales que hayan necesitado para un mejor tomo de </w:t>
                      </w:r>
                      <w:r w:rsidR="00A42E3B" w:rsidRPr="00AE6C4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decisiones.</w:t>
                      </w:r>
                      <w:r w:rsidRPr="00AE6C4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46D4D7" w14:textId="11760DC2" w:rsidR="006D0D08" w:rsidRDefault="00AE6C4B" w:rsidP="00A42E3B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AE6C4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Responsable del correcto y oportuno pago de remuneraciones, a todas las personas, mediante la información recepcionada de los ejecutivos informativos de Transantiago (Monitores), y del personal de planta. </w:t>
                      </w:r>
                    </w:p>
                    <w:p w14:paraId="78FA95BA" w14:textId="2CF88AB0" w:rsidR="00A42E3B" w:rsidRPr="00A42E3B" w:rsidRDefault="00A42E3B" w:rsidP="00A42E3B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Responsable del correcto cierre de mes, centralización y análisis de cuentas relacionadas al área de RR.HH</w:t>
                      </w:r>
                    </w:p>
                    <w:p w14:paraId="78601DE2" w14:textId="77777777" w:rsidR="006D0D08" w:rsidRPr="00A637D8" w:rsidRDefault="006D0D08" w:rsidP="006D0D08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1A6768E1" w14:textId="77777777" w:rsidR="006D0D08" w:rsidRPr="00A637D8" w:rsidRDefault="006D0D08" w:rsidP="006D0D08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32A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219655DE" wp14:editId="4B4999E2">
                <wp:simplePos x="0" y="0"/>
                <wp:positionH relativeFrom="margin">
                  <wp:posOffset>119248</wp:posOffset>
                </wp:positionH>
                <wp:positionV relativeFrom="paragraph">
                  <wp:posOffset>3650425</wp:posOffset>
                </wp:positionV>
                <wp:extent cx="5774690" cy="800100"/>
                <wp:effectExtent l="0" t="0" r="0" b="0"/>
                <wp:wrapSquare wrapText="bothSides"/>
                <wp:docPr id="3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69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DF34E" w14:textId="7D94F642" w:rsidR="006D6827" w:rsidRPr="00685142" w:rsidRDefault="006D6827" w:rsidP="006D682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685142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>Ho</w:t>
                            </w:r>
                            <w:r w:rsidR="00821C1E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>lding</w:t>
                            </w:r>
                            <w:r w:rsidRPr="00685142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="007974B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>Sondaje Minero</w:t>
                            </w:r>
                            <w:r w:rsidRPr="0068514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 xml:space="preserve"> / </w:t>
                            </w:r>
                            <w:r w:rsidR="007974B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>Movimiento de Tierra y preparación de Caminos en faena Minera</w:t>
                            </w:r>
                            <w:r w:rsidRPr="0068514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</w:p>
                          <w:p w14:paraId="593BDBAA" w14:textId="23D1F053" w:rsidR="006D6827" w:rsidRPr="00685142" w:rsidRDefault="007974B4" w:rsidP="006D682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Cs/>
                                <w:i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>Octubre</w:t>
                            </w:r>
                            <w:r w:rsidR="006D6827" w:rsidRPr="0068514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 xml:space="preserve"> 201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>0</w:t>
                            </w:r>
                            <w:r w:rsidR="006D6827" w:rsidRPr="0068514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>–</w:t>
                            </w:r>
                            <w:r w:rsidR="006D6827" w:rsidRPr="0068514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>Julio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19655DE" id="_x0000_s1041" type="#_x0000_t202" style="position:absolute;margin-left:9.4pt;margin-top:287.45pt;width:454.7pt;height:63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" stroked="f">
                <v:textbox>
                  <w:txbxContent>
                    <w:p w14:paraId="530DF34E" w14:textId="7D94F642" w:rsidR="006D6827" w:rsidRPr="00685142" w:rsidRDefault="006D6827" w:rsidP="006D6827">
                      <w:pPr>
                        <w:spacing w:after="0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</w:pPr>
                      <w:r w:rsidRPr="00685142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30"/>
                          <w:szCs w:val="30"/>
                          <w:lang w:val="es-ES"/>
                        </w:rPr>
                        <w:t>Ho</w:t>
                      </w:r>
                      <w:r w:rsidR="00821C1E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30"/>
                          <w:szCs w:val="30"/>
                          <w:lang w:val="es-ES"/>
                        </w:rPr>
                        <w:t>lding</w:t>
                      </w:r>
                      <w:r w:rsidRPr="00685142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="007974B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  <w:t>Sondaje Minero</w:t>
                      </w:r>
                      <w:r w:rsidRPr="0068514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  <w:t xml:space="preserve"> / </w:t>
                      </w:r>
                      <w:r w:rsidR="007974B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  <w:t>Movimiento de Tierra y preparación de Caminos en faena Minera</w:t>
                      </w:r>
                      <w:r w:rsidRPr="0068514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</w:p>
                    <w:p w14:paraId="593BDBAA" w14:textId="23D1F053" w:rsidR="006D6827" w:rsidRPr="00685142" w:rsidRDefault="007974B4" w:rsidP="006D6827">
                      <w:pPr>
                        <w:spacing w:after="0"/>
                        <w:rPr>
                          <w:rFonts w:asciiTheme="majorHAnsi" w:hAnsiTheme="majorHAnsi" w:cstheme="majorHAnsi"/>
                          <w:bCs/>
                          <w:i/>
                          <w:color w:val="000000" w:themeColor="text1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  <w:t>Octubre</w:t>
                      </w:r>
                      <w:r w:rsidR="006D6827" w:rsidRPr="0068514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  <w:t xml:space="preserve"> 201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  <w:t>0</w:t>
                      </w:r>
                      <w:r w:rsidR="006D6827" w:rsidRPr="0068514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  <w:t>–</w:t>
                      </w:r>
                      <w:r w:rsidR="006D6827" w:rsidRPr="0068514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  <w:t>Julio 2013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7201" w:rsidRPr="00A3780B">
        <w:rPr>
          <w:rFonts w:asciiTheme="majorHAnsi" w:hAnsiTheme="majorHAnsi" w:cstheme="majorHAnsi"/>
          <w:noProof/>
          <w:lang w:val="en-US" w:eastAsia="zh-TW"/>
        </w:rPr>
        <w:drawing>
          <wp:anchor distT="0" distB="0" distL="114300" distR="114300" simplePos="0" relativeHeight="251875328" behindDoc="1" locked="0" layoutInCell="1" allowOverlap="1" wp14:anchorId="49AEB34F" wp14:editId="6069DEA1">
            <wp:simplePos x="0" y="0"/>
            <wp:positionH relativeFrom="column">
              <wp:posOffset>2381251</wp:posOffset>
            </wp:positionH>
            <wp:positionV relativeFrom="paragraph">
              <wp:posOffset>4495800</wp:posOffset>
            </wp:positionV>
            <wp:extent cx="3583940" cy="494665"/>
            <wp:effectExtent l="0" t="0" r="0" b="635"/>
            <wp:wrapNone/>
            <wp:docPr id="297" name="Imagen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4B4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01FE2C74" wp14:editId="688BC1A7">
                <wp:simplePos x="0" y="0"/>
                <wp:positionH relativeFrom="margin">
                  <wp:posOffset>3168650</wp:posOffset>
                </wp:positionH>
                <wp:positionV relativeFrom="topMargin">
                  <wp:posOffset>5499100</wp:posOffset>
                </wp:positionV>
                <wp:extent cx="2267585" cy="368300"/>
                <wp:effectExtent l="0" t="0" r="0" b="0"/>
                <wp:wrapSquare wrapText="bothSides"/>
                <wp:docPr id="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7585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C686" w14:textId="77777777" w:rsidR="006D6827" w:rsidRPr="000858DA" w:rsidRDefault="006D6827" w:rsidP="006D6827">
                            <w:pPr>
                              <w:spacing w:after="0"/>
                              <w:jc w:val="both"/>
                              <w:rPr>
                                <w:rFonts w:ascii="Corbel" w:hAnsi="Corbel"/>
                                <w:b/>
                                <w:bCs/>
                                <w:iCs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bCs/>
                                <w:iCs/>
                                <w:sz w:val="30"/>
                                <w:szCs w:val="30"/>
                                <w:lang w:val="es-ES"/>
                              </w:rPr>
                              <w:t>Encargado de RR.HH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1FE2C74" id="_x0000_s1042" type="#_x0000_t202" style="position:absolute;margin-left:249.5pt;margin-top:433pt;width:178.55pt;height:29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" filled="f" stroked="f">
                <v:textbox>
                  <w:txbxContent>
                    <w:p w14:paraId="1B43C686" w14:textId="77777777" w:rsidR="006D6827" w:rsidRPr="000858DA" w:rsidRDefault="006D6827" w:rsidP="006D6827">
                      <w:pPr>
                        <w:spacing w:after="0"/>
                        <w:jc w:val="both"/>
                        <w:rPr>
                          <w:rFonts w:ascii="Corbel" w:hAnsi="Corbel"/>
                          <w:b/>
                          <w:bCs/>
                          <w:iCs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Corbel" w:hAnsi="Corbel"/>
                          <w:b/>
                          <w:bCs/>
                          <w:iCs/>
                          <w:sz w:val="30"/>
                          <w:szCs w:val="30"/>
                          <w:lang w:val="es-ES"/>
                        </w:rPr>
                        <w:t>Encargado de RR.HH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974B4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446219C2" wp14:editId="016CDBC6">
                <wp:simplePos x="0" y="0"/>
                <wp:positionH relativeFrom="margin">
                  <wp:posOffset>216535</wp:posOffset>
                </wp:positionH>
                <wp:positionV relativeFrom="margin">
                  <wp:posOffset>4513580</wp:posOffset>
                </wp:positionV>
                <wp:extent cx="2267585" cy="521970"/>
                <wp:effectExtent l="0" t="0" r="0" b="0"/>
                <wp:wrapSquare wrapText="bothSides"/>
                <wp:docPr id="2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7585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DA9CD" w14:textId="02A9251C" w:rsidR="006D6827" w:rsidRPr="00685142" w:rsidRDefault="007974B4" w:rsidP="006D682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Terratec</w:t>
                            </w:r>
                            <w:proofErr w:type="spellEnd"/>
                            <w:r w:rsidR="006D6827">
                              <w:rPr>
                                <w:rFonts w:asciiTheme="majorHAnsi" w:hAnsiTheme="majorHAns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S.A.</w:t>
                            </w:r>
                          </w:p>
                          <w:p w14:paraId="48D80865" w14:textId="15CB5D45" w:rsidR="006D6827" w:rsidRPr="007E5532" w:rsidRDefault="00E31CE4" w:rsidP="006D682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Enero</w:t>
                            </w:r>
                            <w:r w:rsidR="006D6827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 w:rsidR="006D6827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D6827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–</w:t>
                            </w:r>
                            <w:r w:rsidR="006D6827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974B4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Julio</w:t>
                            </w:r>
                            <w:r w:rsidR="006D6827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 w:rsidR="007974B4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46219C2" id="_x0000_s1043" type="#_x0000_t202" style="position:absolute;margin-left:17.05pt;margin-top:355.4pt;width:178.55pt;height:41.1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" filled="f" stroked="f">
                <v:textbox>
                  <w:txbxContent>
                    <w:p w14:paraId="4E2DA9CD" w14:textId="02A9251C" w:rsidR="006D6827" w:rsidRPr="00685142" w:rsidRDefault="007974B4" w:rsidP="006D6827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bCs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iCs/>
                          <w:color w:val="FFFFFF" w:themeColor="background1"/>
                          <w:sz w:val="24"/>
                          <w:szCs w:val="24"/>
                        </w:rPr>
                        <w:t>Terratec</w:t>
                      </w:r>
                      <w:r w:rsidR="006D6827">
                        <w:rPr>
                          <w:rFonts w:asciiTheme="majorHAnsi" w:hAnsiTheme="majorHAnsi"/>
                          <w:b/>
                          <w:bCs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 S.A.</w:t>
                      </w:r>
                    </w:p>
                    <w:p w14:paraId="48D80865" w14:textId="15CB5D45" w:rsidR="006D6827" w:rsidRPr="007E5532" w:rsidRDefault="00E31CE4" w:rsidP="006D6827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Enero</w:t>
                      </w:r>
                      <w:r w:rsidR="006D6827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201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 w:rsidR="006D6827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6D6827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–</w:t>
                      </w:r>
                      <w:r w:rsidR="006D6827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7974B4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Julio</w:t>
                      </w:r>
                      <w:r w:rsidR="006D6827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201</w:t>
                      </w:r>
                      <w:r w:rsidR="007974B4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974B4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28F6F22" wp14:editId="160EB91B">
                <wp:simplePos x="0" y="0"/>
                <wp:positionH relativeFrom="margin">
                  <wp:posOffset>202565</wp:posOffset>
                </wp:positionH>
                <wp:positionV relativeFrom="paragraph">
                  <wp:posOffset>4508500</wp:posOffset>
                </wp:positionV>
                <wp:extent cx="2934268" cy="495300"/>
                <wp:effectExtent l="0" t="0" r="0" b="0"/>
                <wp:wrapNone/>
                <wp:docPr id="294" name="Rectángul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68" cy="49530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774000D" id="Rectángulo 294" o:spid="_x0000_s1026" style="position:absolute;margin-left:15.95pt;margin-top:355pt;width:231.05pt;height:39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" fillcolor="#515151" stroked="f" strokeweight="1pt">
                <w10:wrap anchorx="margin"/>
              </v:rect>
            </w:pict>
          </mc:Fallback>
        </mc:AlternateContent>
      </w:r>
      <w:r w:rsidR="006D0D08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3573C462" wp14:editId="185848E6">
                <wp:simplePos x="0" y="0"/>
                <wp:positionH relativeFrom="margin">
                  <wp:posOffset>3136009</wp:posOffset>
                </wp:positionH>
                <wp:positionV relativeFrom="topMargin">
                  <wp:posOffset>518160</wp:posOffset>
                </wp:positionV>
                <wp:extent cx="2267585" cy="3683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7585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A3498" w14:textId="66356D2D" w:rsidR="006D0D08" w:rsidRPr="000858DA" w:rsidRDefault="006D0D08" w:rsidP="006D0D08">
                            <w:pPr>
                              <w:spacing w:after="0"/>
                              <w:jc w:val="both"/>
                              <w:rPr>
                                <w:rFonts w:ascii="Corbel" w:hAnsi="Corbel"/>
                                <w:b/>
                                <w:bCs/>
                                <w:iCs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bCs/>
                                <w:iCs/>
                                <w:sz w:val="30"/>
                                <w:szCs w:val="30"/>
                                <w:lang w:val="es-ES"/>
                              </w:rPr>
                              <w:t>Encargado de RR.HH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573C462" id="_x0000_s1044" type="#_x0000_t202" style="position:absolute;margin-left:246.95pt;margin-top:40.8pt;width:178.55pt;height:29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" filled="f" stroked="f">
                <v:textbox>
                  <w:txbxContent>
                    <w:p w14:paraId="2FAA3498" w14:textId="66356D2D" w:rsidR="006D0D08" w:rsidRPr="000858DA" w:rsidRDefault="006D0D08" w:rsidP="006D0D08">
                      <w:pPr>
                        <w:spacing w:after="0"/>
                        <w:jc w:val="both"/>
                        <w:rPr>
                          <w:rFonts w:ascii="Corbel" w:hAnsi="Corbel"/>
                          <w:b/>
                          <w:bCs/>
                          <w:iCs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Corbel" w:hAnsi="Corbel"/>
                          <w:b/>
                          <w:bCs/>
                          <w:iCs/>
                          <w:sz w:val="30"/>
                          <w:szCs w:val="30"/>
                          <w:lang w:val="es-ES"/>
                        </w:rPr>
                        <w:t>Encargado de RR.HH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D0D08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45B5D40" wp14:editId="5EF0E0C5">
                <wp:simplePos x="0" y="0"/>
                <wp:positionH relativeFrom="margin">
                  <wp:posOffset>189259</wp:posOffset>
                </wp:positionH>
                <wp:positionV relativeFrom="paragraph">
                  <wp:posOffset>-491082</wp:posOffset>
                </wp:positionV>
                <wp:extent cx="2934268" cy="495300"/>
                <wp:effectExtent l="0" t="0" r="0" b="0"/>
                <wp:wrapNone/>
                <wp:docPr id="233" name="Rectángu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68" cy="49530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865E9C6" id="Rectángulo 233" o:spid="_x0000_s1026" style="position:absolute;margin-left:14.9pt;margin-top:-38.65pt;width:231.05pt;height:39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" fillcolor="#515151" stroked="f" strokeweight="1pt">
                <w10:wrap anchorx="margin"/>
              </v:rect>
            </w:pict>
          </mc:Fallback>
        </mc:AlternateContent>
      </w:r>
      <w:r w:rsidR="006D0D08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3A95E831" wp14:editId="3BC194D4">
                <wp:simplePos x="0" y="0"/>
                <wp:positionH relativeFrom="margin">
                  <wp:posOffset>135303</wp:posOffset>
                </wp:positionH>
                <wp:positionV relativeFrom="topMargin">
                  <wp:align>bottom</wp:align>
                </wp:positionV>
                <wp:extent cx="2267585" cy="521970"/>
                <wp:effectExtent l="0" t="0" r="0" b="0"/>
                <wp:wrapSquare wrapText="bothSides"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7585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07D44" w14:textId="197E9D40" w:rsidR="006D0D08" w:rsidRPr="00685142" w:rsidRDefault="00660B3B" w:rsidP="006D0D0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Inversiones Chadwick S.A.</w:t>
                            </w:r>
                          </w:p>
                          <w:p w14:paraId="20C26F93" w14:textId="3F02C302" w:rsidR="006D0D08" w:rsidRPr="007E5532" w:rsidRDefault="00660B3B" w:rsidP="006D0D0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Juli</w:t>
                            </w:r>
                            <w:r w:rsidR="006D0D08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o 201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 w:rsidR="006D0D08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D0D08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–</w:t>
                            </w:r>
                            <w:r w:rsidR="006D0D08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Diciembre</w:t>
                            </w:r>
                            <w:r w:rsidR="006D0D08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A95E831" id="_x0000_s1045" type="#_x0000_t202" style="position:absolute;margin-left:10.65pt;margin-top:0;width:178.55pt;height:41.1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" filled="f" stroked="f">
                <v:textbox>
                  <w:txbxContent>
                    <w:p w14:paraId="2FB07D44" w14:textId="197E9D40" w:rsidR="006D0D08" w:rsidRPr="00685142" w:rsidRDefault="00660B3B" w:rsidP="006D0D08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bCs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iCs/>
                          <w:color w:val="FFFFFF" w:themeColor="background1"/>
                          <w:sz w:val="24"/>
                          <w:szCs w:val="24"/>
                        </w:rPr>
                        <w:t>Inversiones Chadwick S.A.</w:t>
                      </w:r>
                    </w:p>
                    <w:p w14:paraId="20C26F93" w14:textId="3F02C302" w:rsidR="006D0D08" w:rsidRPr="007E5532" w:rsidRDefault="00660B3B" w:rsidP="006D0D08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Juli</w:t>
                      </w:r>
                      <w:r w:rsidR="006D0D08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o 201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 w:rsidR="006D0D08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6D0D08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–</w:t>
                      </w:r>
                      <w:r w:rsidR="006D0D08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Diciembre</w:t>
                      </w:r>
                      <w:r w:rsidR="006D0D08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20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17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D0D08" w:rsidRPr="00A3780B">
        <w:rPr>
          <w:rFonts w:asciiTheme="majorHAnsi" w:hAnsiTheme="majorHAnsi" w:cstheme="majorHAnsi"/>
          <w:noProof/>
          <w:lang w:val="en-US" w:eastAsia="zh-TW"/>
        </w:rPr>
        <w:drawing>
          <wp:anchor distT="0" distB="0" distL="114300" distR="114300" simplePos="0" relativeHeight="251868160" behindDoc="1" locked="0" layoutInCell="1" allowOverlap="1" wp14:anchorId="31D3DBBF" wp14:editId="497B476D">
            <wp:simplePos x="0" y="0"/>
            <wp:positionH relativeFrom="column">
              <wp:posOffset>2176946</wp:posOffset>
            </wp:positionH>
            <wp:positionV relativeFrom="paragraph">
              <wp:posOffset>-491083</wp:posOffset>
            </wp:positionV>
            <wp:extent cx="3807725" cy="495299"/>
            <wp:effectExtent l="0" t="0" r="2540" b="635"/>
            <wp:wrapNone/>
            <wp:docPr id="257" name="Imagen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725" cy="495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D08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D0B974A" wp14:editId="77641EAC">
                <wp:simplePos x="0" y="0"/>
                <wp:positionH relativeFrom="page">
                  <wp:align>left</wp:align>
                </wp:positionH>
                <wp:positionV relativeFrom="paragraph">
                  <wp:posOffset>-1054581</wp:posOffset>
                </wp:positionV>
                <wp:extent cx="415636" cy="10815145"/>
                <wp:effectExtent l="0" t="0" r="3810" b="5715"/>
                <wp:wrapNone/>
                <wp:docPr id="255" name="Rectángul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815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CCF9491" id="Rectángulo 255" o:spid="_x0000_s1026" style="position:absolute;margin-left:0;margin-top:-83.05pt;width:32.75pt;height:851.6pt;z-index:2518650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" fillcolor="#7f7f7f [1612]" stroked="f" strokeweight="1pt">
                <w10:wrap anchorx="page"/>
              </v:rect>
            </w:pict>
          </mc:Fallback>
        </mc:AlternateContent>
      </w:r>
    </w:p>
    <w:p w14:paraId="01CF1495" w14:textId="584B114B" w:rsidR="00A42E3B" w:rsidRDefault="00940C66" w:rsidP="00F70C67">
      <w:pPr>
        <w:rPr>
          <w:rFonts w:asciiTheme="majorHAnsi" w:hAnsiTheme="majorHAnsi" w:cstheme="majorHAnsi"/>
        </w:rPr>
      </w:pP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48352054" wp14:editId="52E35E62">
                <wp:simplePos x="0" y="0"/>
                <wp:positionH relativeFrom="margin">
                  <wp:align>left</wp:align>
                </wp:positionH>
                <wp:positionV relativeFrom="paragraph">
                  <wp:posOffset>278600</wp:posOffset>
                </wp:positionV>
                <wp:extent cx="5974080" cy="3728720"/>
                <wp:effectExtent l="0" t="0" r="0" b="5080"/>
                <wp:wrapSquare wrapText="bothSides"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3728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5398D" w14:textId="519D6BA6" w:rsidR="00A42E3B" w:rsidRPr="000A3A1D" w:rsidRDefault="00A42E3B" w:rsidP="00461908">
                            <w:pPr>
                              <w:shd w:val="clear" w:color="auto" w:fill="FFFFFF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Empresa del Ho</w:t>
                            </w:r>
                            <w:r w:rsidR="00821C1E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lding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6190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de </w:t>
                            </w:r>
                            <w:proofErr w:type="spellStart"/>
                            <w:r w:rsidR="0046190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Geotec</w:t>
                            </w:r>
                            <w:proofErr w:type="spellEnd"/>
                            <w:r w:rsidR="0046190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6190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Boyles</w:t>
                            </w:r>
                            <w:proofErr w:type="spellEnd"/>
                            <w:r w:rsidR="0046190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Bross enfocada a al movimiento de tierra y preparación de caminos en faenas mineras como Collahuasi, Escondida, Codelco, entre otras con una dotación de 400 personas</w:t>
                            </w:r>
                          </w:p>
                          <w:p w14:paraId="608D8A26" w14:textId="3834042E" w:rsidR="00A42E3B" w:rsidRPr="000A3A1D" w:rsidRDefault="00A42E3B" w:rsidP="00A42E3B">
                            <w:pPr>
                              <w:shd w:val="clear" w:color="auto" w:fill="FFFFFF"/>
                              <w:spacing w:after="0" w:line="240" w:lineRule="auto"/>
                              <w:ind w:left="1410" w:hanging="141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0A3A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Objetivo;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ab/>
                            </w:r>
                            <w:r w:rsidR="00461908" w:rsidRPr="0046190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Encargado de velar por la correcta incorporación administrativa del personal de la empresa, a las distintas faenas, respetando las disposiciones legales vigentes. Además de entregarle a cada trabajador sus remuneraciones de acuerdo a los requerimientos de la empresa, del tiempo trabajado y respetando los derechos y deberes que estos poseen al interior de la organización</w:t>
                            </w:r>
                          </w:p>
                          <w:p w14:paraId="30F9BFEC" w14:textId="3B377C56" w:rsidR="00A42E3B" w:rsidRDefault="00A42E3B" w:rsidP="00A42E3B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5AA9C795" w14:textId="77777777" w:rsidR="00940C66" w:rsidRPr="000A3A1D" w:rsidRDefault="00940C66" w:rsidP="00A42E3B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11D23D35" w14:textId="77777777" w:rsidR="00940C66" w:rsidRPr="00940C66" w:rsidRDefault="00940C66" w:rsidP="00940C66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940C66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Responsable de gestionar remuneraciones del personal; a través de la recepción de la información del personal de las distintas faenas, la confección de la documentación de pagos, y finalmente, la realización de dichos pagos. Posteriormente analizando los auxiliares para entregar un correcta Centralización de Remuneraciones con saldos en cero.</w:t>
                            </w:r>
                          </w:p>
                          <w:p w14:paraId="4982D42C" w14:textId="77777777" w:rsidR="00940C66" w:rsidRPr="00940C66" w:rsidRDefault="00940C66" w:rsidP="00940C66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3B12857C" w14:textId="77777777" w:rsidR="00940C66" w:rsidRPr="00940C66" w:rsidRDefault="00940C66" w:rsidP="00940C66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940C66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Realizar mantención administrativa del personal, gestionando la incorporación, como también la desvinculación de trabajadores a la empresa. Responsable de la revisión constate del personal, que se encuentra entregando servicios al interior de la empresa.</w:t>
                            </w:r>
                          </w:p>
                          <w:p w14:paraId="2CC03850" w14:textId="77777777" w:rsidR="00245175" w:rsidRDefault="00245175" w:rsidP="00245175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Calibri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D2557B2" w14:textId="77777777" w:rsidR="00A42E3B" w:rsidRPr="00A637D8" w:rsidRDefault="00A42E3B" w:rsidP="00A42E3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1CA23BCE" w14:textId="77777777" w:rsidR="00A42E3B" w:rsidRPr="00A637D8" w:rsidRDefault="00A42E3B" w:rsidP="00A42E3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8352054" id="_x0000_s1046" type="#_x0000_t202" style="position:absolute;margin-left:0;margin-top:21.95pt;width:470.4pt;height:293.6pt;z-index:2518732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" filled="f" stroked="f">
                <v:textbox>
                  <w:txbxContent>
                    <w:p w14:paraId="0055398D" w14:textId="519D6BA6" w:rsidR="00A42E3B" w:rsidRPr="000A3A1D" w:rsidRDefault="00A42E3B" w:rsidP="00461908">
                      <w:pPr>
                        <w:shd w:val="clear" w:color="auto" w:fill="FFFFFF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Empresa del Ho</w:t>
                      </w:r>
                      <w:r w:rsidR="00821C1E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lding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46190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de Geotec Boyles Bross enfocada a al movimiento de tierra y preparación de caminos en faenas mineras como Collahuasi, Escondida, Codelco, entre otras con una dotación de 400 personas</w:t>
                      </w:r>
                    </w:p>
                    <w:p w14:paraId="608D8A26" w14:textId="3834042E" w:rsidR="00A42E3B" w:rsidRPr="000A3A1D" w:rsidRDefault="00A42E3B" w:rsidP="00A42E3B">
                      <w:pPr>
                        <w:shd w:val="clear" w:color="auto" w:fill="FFFFFF"/>
                        <w:spacing w:after="0" w:line="240" w:lineRule="auto"/>
                        <w:ind w:left="1410" w:hanging="141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0A3A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Objetivo;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ab/>
                      </w:r>
                      <w:r w:rsidR="00461908" w:rsidRPr="0046190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Encargado de velar por la correcta incorporación administrativa del personal de la empresa, a las distintas faenas, respetando las disposiciones legales vigentes. Además de entregarle a cada trabajador sus remuneraciones de acuerdo a los requerimientos de la empresa, del tiempo trabajado y respetando los derechos y deberes que estos poseen al interior de la organización</w:t>
                      </w:r>
                    </w:p>
                    <w:p w14:paraId="30F9BFEC" w14:textId="3B377C56" w:rsidR="00A42E3B" w:rsidRDefault="00A42E3B" w:rsidP="00A42E3B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5AA9C795" w14:textId="77777777" w:rsidR="00940C66" w:rsidRPr="000A3A1D" w:rsidRDefault="00940C66" w:rsidP="00A42E3B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11D23D35" w14:textId="77777777" w:rsidR="00940C66" w:rsidRPr="00940C66" w:rsidRDefault="00940C66" w:rsidP="00940C66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940C66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Responsable de gestionar remuneraciones del personal; a través de la recepción de la información del personal de las distintas faenas, la confección de la documentación de pagos, y finalmente, la realización de dichos pagos. Posteriormente analizando los auxiliares para entregar un correcta Centralización de Remuneraciones con saldos en cero.</w:t>
                      </w:r>
                    </w:p>
                    <w:p w14:paraId="4982D42C" w14:textId="77777777" w:rsidR="00940C66" w:rsidRPr="00940C66" w:rsidRDefault="00940C66" w:rsidP="00940C66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3B12857C" w14:textId="77777777" w:rsidR="00940C66" w:rsidRPr="00940C66" w:rsidRDefault="00940C66" w:rsidP="00940C66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940C66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Realizar mantención administrativa del personal, gestionando la incorporación, como también la desvinculación de trabajadores a la empresa. Responsable de la revisión constate del personal, que se encuentra entregando servicios al interior de la empresa.</w:t>
                      </w:r>
                    </w:p>
                    <w:p w14:paraId="2CC03850" w14:textId="77777777" w:rsidR="00245175" w:rsidRDefault="00245175" w:rsidP="00245175">
                      <w:pPr>
                        <w:spacing w:after="0" w:line="240" w:lineRule="auto"/>
                        <w:jc w:val="both"/>
                        <w:rPr>
                          <w:rFonts w:ascii="Arial" w:eastAsia="Calibri" w:hAnsi="Arial" w:cs="Arial"/>
                          <w:sz w:val="20"/>
                          <w:szCs w:val="20"/>
                        </w:rPr>
                      </w:pPr>
                    </w:p>
                    <w:p w14:paraId="7D2557B2" w14:textId="77777777" w:rsidR="00A42E3B" w:rsidRPr="00A637D8" w:rsidRDefault="00A42E3B" w:rsidP="00A42E3B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1CA23BCE" w14:textId="77777777" w:rsidR="00A42E3B" w:rsidRPr="00A637D8" w:rsidRDefault="00A42E3B" w:rsidP="00A42E3B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EC7AEF" w14:textId="170C23DF" w:rsidR="00A42E3B" w:rsidRPr="00A3780B" w:rsidRDefault="00F103F5" w:rsidP="00A42E3B">
      <w:pPr>
        <w:rPr>
          <w:rFonts w:asciiTheme="majorHAnsi" w:hAnsiTheme="majorHAnsi" w:cstheme="majorHAnsi"/>
        </w:rPr>
      </w:pPr>
      <w:r w:rsidRPr="00A3780B">
        <w:rPr>
          <w:rFonts w:asciiTheme="majorHAnsi" w:hAnsiTheme="majorHAnsi" w:cstheme="majorHAnsi"/>
          <w:noProof/>
          <w:lang w:val="en-US" w:eastAsia="zh-TW"/>
        </w:rPr>
        <w:lastRenderedPageBreak/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01562100" wp14:editId="704CFD08">
                <wp:simplePos x="0" y="0"/>
                <wp:positionH relativeFrom="margin">
                  <wp:posOffset>38100</wp:posOffset>
                </wp:positionH>
                <wp:positionV relativeFrom="paragraph">
                  <wp:posOffset>133350</wp:posOffset>
                </wp:positionV>
                <wp:extent cx="5974080" cy="3486150"/>
                <wp:effectExtent l="0" t="0" r="0" b="0"/>
                <wp:wrapSquare wrapText="bothSides"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54A19" w14:textId="3D0E657E" w:rsidR="00FC7201" w:rsidRPr="000A3A1D" w:rsidRDefault="00FC7201" w:rsidP="00FC7201">
                            <w:pPr>
                              <w:shd w:val="clear" w:color="auto" w:fill="FFFFFF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Geotec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Boyles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Bross empresa dedicada al sondaje minero en faenas mineras como Collahuasi, Escondida, Codelco,</w:t>
                            </w:r>
                            <w:r w:rsidR="00940C66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4C87261" w14:textId="26E4A412" w:rsidR="00FC7201" w:rsidRDefault="00FC7201" w:rsidP="00FC7201">
                            <w:pPr>
                              <w:shd w:val="clear" w:color="auto" w:fill="FFFFFF"/>
                              <w:spacing w:after="0" w:line="240" w:lineRule="auto"/>
                              <w:ind w:left="1410" w:hanging="141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0A3A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Objetivo;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ab/>
                            </w:r>
                            <w:r w:rsidR="00940C66" w:rsidRPr="00940C66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Responsable de la colaboración activa en las actividades que desarrolla el Encargado de Remuneraciones de las empresas; además de llevar el control, de los movimientos de personal dentro de la organización en las distintas faenas</w:t>
                            </w:r>
                            <w:r w:rsidR="00940C66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40C66" w:rsidRPr="00940C66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para empresas del grupo Holding, Contando con una dotación de 600 personas.</w:t>
                            </w:r>
                          </w:p>
                          <w:p w14:paraId="2C770C86" w14:textId="53BDD41B" w:rsidR="00940C66" w:rsidRDefault="00940C66" w:rsidP="00FC7201">
                            <w:pPr>
                              <w:shd w:val="clear" w:color="auto" w:fill="FFFFFF"/>
                              <w:spacing w:after="0" w:line="240" w:lineRule="auto"/>
                              <w:ind w:left="1410" w:hanging="141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03AE18CB" w14:textId="77777777" w:rsidR="00940C66" w:rsidRPr="0078632A" w:rsidRDefault="00940C66" w:rsidP="00940C66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78632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Controlar que las contrataciones sean realizadas correctamente en base al estándar del cargo. Siendo responsable en los últimos meses del reclutamiento y la selección.</w:t>
                            </w:r>
                          </w:p>
                          <w:p w14:paraId="48F9C3BE" w14:textId="77777777" w:rsidR="00940C66" w:rsidRPr="0078632A" w:rsidRDefault="00940C66" w:rsidP="00940C66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30D71901" w14:textId="77777777" w:rsidR="00940C66" w:rsidRPr="0078632A" w:rsidRDefault="00940C66" w:rsidP="00940C66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78632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Planificar el ingreso de personal a las distintas faenas mineras, con exámenes, cursos y las inducciones, en base al estándar del cliente.</w:t>
                            </w:r>
                          </w:p>
                          <w:p w14:paraId="46E7120E" w14:textId="77777777" w:rsidR="00940C66" w:rsidRPr="0078632A" w:rsidRDefault="00940C66" w:rsidP="00940C66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29AC82FF" w14:textId="77777777" w:rsidR="00940C66" w:rsidRPr="0078632A" w:rsidRDefault="00940C66" w:rsidP="00940C66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78632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Gestionar remuneraciones del personal; a través de la recepción de la información del personal, la confección de la documentación de pagos, y finalmente, la realización de dichos pagos. Posteriormente analizando los auxiliares para entregar un correcta Centralización de Remuneraciones con saldos en cero.</w:t>
                            </w:r>
                          </w:p>
                          <w:p w14:paraId="347EE89A" w14:textId="77777777" w:rsidR="00940C66" w:rsidRPr="000A3A1D" w:rsidRDefault="00940C66" w:rsidP="00FC7201">
                            <w:pPr>
                              <w:shd w:val="clear" w:color="auto" w:fill="FFFFFF"/>
                              <w:spacing w:after="0" w:line="240" w:lineRule="auto"/>
                              <w:ind w:left="1410" w:hanging="141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28D8D027" w14:textId="77777777" w:rsidR="00FC7201" w:rsidRPr="000A3A1D" w:rsidRDefault="00FC7201" w:rsidP="00FC7201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20B624A3" w14:textId="77777777" w:rsidR="00FC7201" w:rsidRDefault="00FC7201" w:rsidP="00FC7201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Calibri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6A84B19" w14:textId="77777777" w:rsidR="00FC7201" w:rsidRPr="00A637D8" w:rsidRDefault="00FC7201" w:rsidP="00FC7201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0155B54F" w14:textId="77777777" w:rsidR="00FC7201" w:rsidRPr="00A637D8" w:rsidRDefault="00FC7201" w:rsidP="00FC7201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1562100" id="_x0000_s1047" type="#_x0000_t202" style="position:absolute;margin-left:3pt;margin-top:10.5pt;width:470.4pt;height:274.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" filled="f" stroked="f">
                <v:textbox>
                  <w:txbxContent>
                    <w:p w14:paraId="1D154A19" w14:textId="3D0E657E" w:rsidR="00FC7201" w:rsidRPr="000A3A1D" w:rsidRDefault="00FC7201" w:rsidP="00FC7201">
                      <w:pPr>
                        <w:shd w:val="clear" w:color="auto" w:fill="FFFFFF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Geotec Boyles Bross empresa dedicada al sondaje minero en faenas mineras como Collahuasi, Escondida, Codelco,</w:t>
                      </w:r>
                      <w:r w:rsidR="00940C66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4C87261" w14:textId="26E4A412" w:rsidR="00FC7201" w:rsidRDefault="00FC7201" w:rsidP="00FC7201">
                      <w:pPr>
                        <w:shd w:val="clear" w:color="auto" w:fill="FFFFFF"/>
                        <w:spacing w:after="0" w:line="240" w:lineRule="auto"/>
                        <w:ind w:left="1410" w:hanging="141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0A3A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Objetivo;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ab/>
                      </w:r>
                      <w:r w:rsidR="00940C66" w:rsidRPr="00940C66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Responsable de la colaboración activa en las actividades que desarrolla el Encargado de Remuneraciones de las empresas; además de llevar el control, de los movimientos de personal dentro de la organización en las distintas faenas</w:t>
                      </w:r>
                      <w:r w:rsidR="00940C66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940C66" w:rsidRPr="00940C66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para empresas del grupo Holding, Contando con una dotación de 600 personas.</w:t>
                      </w:r>
                    </w:p>
                    <w:p w14:paraId="2C770C86" w14:textId="53BDD41B" w:rsidR="00940C66" w:rsidRDefault="00940C66" w:rsidP="00FC7201">
                      <w:pPr>
                        <w:shd w:val="clear" w:color="auto" w:fill="FFFFFF"/>
                        <w:spacing w:after="0" w:line="240" w:lineRule="auto"/>
                        <w:ind w:left="1410" w:hanging="141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03AE18CB" w14:textId="77777777" w:rsidR="00940C66" w:rsidRPr="0078632A" w:rsidRDefault="00940C66" w:rsidP="00940C66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78632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Controlar que las contrataciones sean realizadas correctamente en base al estándar del cargo. Siendo responsable en los últimos meses del reclutamiento y la selección.</w:t>
                      </w:r>
                    </w:p>
                    <w:p w14:paraId="48F9C3BE" w14:textId="77777777" w:rsidR="00940C66" w:rsidRPr="0078632A" w:rsidRDefault="00940C66" w:rsidP="00940C66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30D71901" w14:textId="77777777" w:rsidR="00940C66" w:rsidRPr="0078632A" w:rsidRDefault="00940C66" w:rsidP="00940C66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78632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Planificar el ingreso de personal a las distintas faenas mineras, con exámenes, cursos y las inducciones, en base al estándar del cliente.</w:t>
                      </w:r>
                    </w:p>
                    <w:p w14:paraId="46E7120E" w14:textId="77777777" w:rsidR="00940C66" w:rsidRPr="0078632A" w:rsidRDefault="00940C66" w:rsidP="00940C66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29AC82FF" w14:textId="77777777" w:rsidR="00940C66" w:rsidRPr="0078632A" w:rsidRDefault="00940C66" w:rsidP="00940C66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78632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Gestionar remuneraciones del personal; a través de la recepción de la información del personal, la confección de la documentación de pagos, y finalmente, la realización de dichos pagos. Posteriormente analizando los auxiliares para entregar un correcta Centralización de Remuneraciones con saldos en cero.</w:t>
                      </w:r>
                    </w:p>
                    <w:p w14:paraId="347EE89A" w14:textId="77777777" w:rsidR="00940C66" w:rsidRPr="000A3A1D" w:rsidRDefault="00940C66" w:rsidP="00FC7201">
                      <w:pPr>
                        <w:shd w:val="clear" w:color="auto" w:fill="FFFFFF"/>
                        <w:spacing w:after="0" w:line="240" w:lineRule="auto"/>
                        <w:ind w:left="1410" w:hanging="141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28D8D027" w14:textId="77777777" w:rsidR="00FC7201" w:rsidRPr="000A3A1D" w:rsidRDefault="00FC7201" w:rsidP="00FC7201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20B624A3" w14:textId="77777777" w:rsidR="00FC7201" w:rsidRDefault="00FC7201" w:rsidP="00FC7201">
                      <w:pPr>
                        <w:spacing w:after="0" w:line="240" w:lineRule="auto"/>
                        <w:jc w:val="both"/>
                        <w:rPr>
                          <w:rFonts w:ascii="Arial" w:eastAsia="Calibri" w:hAnsi="Arial" w:cs="Arial"/>
                          <w:sz w:val="20"/>
                          <w:szCs w:val="20"/>
                        </w:rPr>
                      </w:pPr>
                    </w:p>
                    <w:p w14:paraId="06A84B19" w14:textId="77777777" w:rsidR="00FC7201" w:rsidRPr="00A637D8" w:rsidRDefault="00FC7201" w:rsidP="00FC7201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0155B54F" w14:textId="77777777" w:rsidR="00FC7201" w:rsidRPr="00A637D8" w:rsidRDefault="00FC7201" w:rsidP="00FC7201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5D6E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7B8FAA0F" wp14:editId="54B4D7A1">
                <wp:simplePos x="0" y="0"/>
                <wp:positionH relativeFrom="margin">
                  <wp:posOffset>163879</wp:posOffset>
                </wp:positionH>
                <wp:positionV relativeFrom="margin">
                  <wp:posOffset>-488637</wp:posOffset>
                </wp:positionV>
                <wp:extent cx="2267585" cy="521970"/>
                <wp:effectExtent l="0" t="0" r="0" b="0"/>
                <wp:wrapSquare wrapText="bothSides"/>
                <wp:docPr id="3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7585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E7C64" w14:textId="1A8C6A9E" w:rsidR="000D5D6E" w:rsidRPr="00685142" w:rsidRDefault="00E31CE4" w:rsidP="000D5D6E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Geotec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Boyles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Bros</w:t>
                            </w:r>
                            <w:r w:rsidR="000D5D6E">
                              <w:rPr>
                                <w:rFonts w:asciiTheme="majorHAnsi" w:hAnsiTheme="majorHAns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S.A.</w:t>
                            </w:r>
                          </w:p>
                          <w:p w14:paraId="26B6C77F" w14:textId="1D40975D" w:rsidR="000D5D6E" w:rsidRPr="007E5532" w:rsidRDefault="00E31CE4" w:rsidP="000D5D6E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Octubre</w:t>
                            </w:r>
                            <w:r w:rsidR="000D5D6E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 w:rsidR="00AA04E1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 w:rsidR="000D5D6E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5D6E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–</w:t>
                            </w:r>
                            <w:r w:rsidR="000D5D6E"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Diciembre</w:t>
                            </w:r>
                            <w:r w:rsidR="000D5D6E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B8FAA0F" id="_x0000_s1048" type="#_x0000_t202" style="position:absolute;margin-left:12.9pt;margin-top:-38.5pt;width:178.55pt;height:41.1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" filled="f" stroked="f">
                <v:textbox>
                  <w:txbxContent>
                    <w:p w14:paraId="00BE7C64" w14:textId="1A8C6A9E" w:rsidR="000D5D6E" w:rsidRPr="00685142" w:rsidRDefault="00E31CE4" w:rsidP="000D5D6E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bCs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iCs/>
                          <w:color w:val="FFFFFF" w:themeColor="background1"/>
                          <w:sz w:val="24"/>
                          <w:szCs w:val="24"/>
                        </w:rPr>
                        <w:t>Geotec Boyles Bros</w:t>
                      </w:r>
                      <w:r w:rsidR="000D5D6E">
                        <w:rPr>
                          <w:rFonts w:asciiTheme="majorHAnsi" w:hAnsiTheme="majorHAnsi"/>
                          <w:b/>
                          <w:bCs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 S.A.</w:t>
                      </w:r>
                    </w:p>
                    <w:p w14:paraId="26B6C77F" w14:textId="1D40975D" w:rsidR="000D5D6E" w:rsidRPr="007E5532" w:rsidRDefault="00E31CE4" w:rsidP="000D5D6E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Octubre</w:t>
                      </w:r>
                      <w:r w:rsidR="000D5D6E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201</w:t>
                      </w:r>
                      <w:r w:rsidR="00AA04E1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 w:rsidR="000D5D6E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0D5D6E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–</w:t>
                      </w:r>
                      <w:r w:rsidR="000D5D6E"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Diciembre</w:t>
                      </w:r>
                      <w:r w:rsidR="000D5D6E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201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4533E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35A34458" wp14:editId="51C9C49B">
                <wp:simplePos x="0" y="0"/>
                <wp:positionH relativeFrom="margin">
                  <wp:posOffset>82236</wp:posOffset>
                </wp:positionH>
                <wp:positionV relativeFrom="paragraph">
                  <wp:posOffset>4870450</wp:posOffset>
                </wp:positionV>
                <wp:extent cx="5974080" cy="3989705"/>
                <wp:effectExtent l="0" t="0" r="0" b="0"/>
                <wp:wrapSquare wrapText="bothSides"/>
                <wp:docPr id="3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3989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12E9B" w14:textId="38C3D9C5" w:rsidR="00FA3A69" w:rsidRPr="000A3A1D" w:rsidRDefault="00FA3A69" w:rsidP="00FA3A69">
                            <w:pPr>
                              <w:shd w:val="clear" w:color="auto" w:fill="FFFFFF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Empresa del área comercial importadora y distribuidora de Artículos de belleza</w:t>
                            </w:r>
                            <w:r w:rsidR="001403B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generadora de las tienda </w:t>
                            </w:r>
                            <w:proofErr w:type="spellStart"/>
                            <w:r w:rsidR="001403B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D”Beauty</w:t>
                            </w:r>
                            <w:proofErr w:type="spellEnd"/>
                            <w:r w:rsidR="001403B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Store, </w:t>
                            </w:r>
                            <w:proofErr w:type="spellStart"/>
                            <w:r w:rsidR="001403B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D”Beauty</w:t>
                            </w:r>
                            <w:proofErr w:type="spellEnd"/>
                            <w:r w:rsidR="001403B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403B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Supply</w:t>
                            </w:r>
                            <w:proofErr w:type="spellEnd"/>
                            <w:r w:rsidR="001403B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. Además de Rosenberg Leopold y </w:t>
                            </w:r>
                            <w:proofErr w:type="spellStart"/>
                            <w:r w:rsidR="001403B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Cia</w:t>
                            </w:r>
                            <w:proofErr w:type="spellEnd"/>
                            <w:r w:rsidR="001403B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Ltda. </w:t>
                            </w:r>
                            <w:r w:rsidR="001403B2" w:rsidRPr="001403B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Peluquerías y salones de </w:t>
                            </w:r>
                            <w:proofErr w:type="spellStart"/>
                            <w:r w:rsidR="001403B2" w:rsidRPr="001403B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de</w:t>
                            </w:r>
                            <w:proofErr w:type="spellEnd"/>
                            <w:r w:rsidR="001403B2" w:rsidRPr="001403B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Belleza y Vta. Al por mayor de otros productos</w:t>
                            </w:r>
                            <w:r w:rsidR="001403B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. Ambas empresas con una dotación de 70 personas.</w:t>
                            </w:r>
                          </w:p>
                          <w:p w14:paraId="6AD5C4E2" w14:textId="01ECB1C7" w:rsidR="00FA3A69" w:rsidRDefault="00FA3A69" w:rsidP="00FA3A69">
                            <w:pPr>
                              <w:shd w:val="clear" w:color="auto" w:fill="FFFFFF"/>
                              <w:spacing w:after="0" w:line="240" w:lineRule="auto"/>
                              <w:ind w:left="1410" w:hanging="141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0A3A1D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Objetivo;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ab/>
                            </w:r>
                            <w:r w:rsidR="001403B2" w:rsidRPr="001403B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Responsable de mantener la información contable al día, adecuada a las necesidades de la empresa y a las disposiciones legales vigentes. Además de controlar la correcta asignación de los movimientos de dineros</w:t>
                            </w:r>
                            <w:r w:rsidRPr="00940C66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A0636BA" w14:textId="0C2EAA5C" w:rsidR="001403B2" w:rsidRPr="001403B2" w:rsidRDefault="001403B2" w:rsidP="001403B2">
                            <w:pPr>
                              <w:spacing w:before="240"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1403B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Analizar cuentas </w:t>
                            </w:r>
                            <w:r w:rsidR="00D4533E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contables, e informar resultado.</w:t>
                            </w:r>
                          </w:p>
                          <w:p w14:paraId="5B6E6485" w14:textId="77777777" w:rsidR="001403B2" w:rsidRPr="001403B2" w:rsidRDefault="001403B2" w:rsidP="001403B2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35133256" w14:textId="77777777" w:rsidR="001403B2" w:rsidRPr="001403B2" w:rsidRDefault="001403B2" w:rsidP="001403B2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1403B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Gestionar el inventario; considerando la proyección de la capacidad del espacio en la bodega, el control y emisión de informes y estadísticas de los movimientos internos y externos de los productos y unidades; además de la emisión de un informe final de inventario sobre los productos las unidades.</w:t>
                            </w:r>
                          </w:p>
                          <w:p w14:paraId="3C7ED5EC" w14:textId="77777777" w:rsidR="001403B2" w:rsidRPr="001403B2" w:rsidRDefault="001403B2" w:rsidP="001403B2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68E19FEA" w14:textId="23BDC2F9" w:rsidR="001403B2" w:rsidRPr="001403B2" w:rsidRDefault="001403B2" w:rsidP="001403B2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1403B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Gestionar remuneraciones del personal; a través de la recepción de la información del personal, </w:t>
                            </w:r>
                            <w:r w:rsidR="00D4533E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y realizar el correcto pago de remuneraciones y previsiones</w:t>
                            </w:r>
                            <w:r w:rsidRPr="001403B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32C0C467" w14:textId="77777777" w:rsidR="001403B2" w:rsidRPr="001403B2" w:rsidRDefault="001403B2" w:rsidP="001403B2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283B6894" w14:textId="118A6783" w:rsidR="001403B2" w:rsidRPr="00290C37" w:rsidRDefault="00D4533E" w:rsidP="001403B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Responsable del movimiento de personal como </w:t>
                            </w:r>
                            <w:r w:rsidR="001403B2" w:rsidRPr="001403B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incorporación,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y</w:t>
                            </w:r>
                            <w:r w:rsidR="001403B2" w:rsidRPr="001403B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desvinculación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de</w:t>
                            </w:r>
                            <w:r w:rsidR="001403B2" w:rsidRPr="001403B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la empresa. Realizando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contratos y finiquitos.</w:t>
                            </w:r>
                          </w:p>
                          <w:p w14:paraId="63F1A25A" w14:textId="77777777" w:rsidR="00FA3A69" w:rsidRPr="000A3A1D" w:rsidRDefault="00FA3A69" w:rsidP="00FA3A69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47EE4E5B" w14:textId="77777777" w:rsidR="00FA3A69" w:rsidRDefault="00FA3A69" w:rsidP="00FA3A69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Calibri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C40D5F9" w14:textId="77777777" w:rsidR="00FA3A69" w:rsidRPr="00A637D8" w:rsidRDefault="00FA3A69" w:rsidP="00FA3A69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7E5D6DEC" w14:textId="77777777" w:rsidR="00FA3A69" w:rsidRPr="00A637D8" w:rsidRDefault="00FA3A69" w:rsidP="00FA3A69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5A34458" id="_x0000_s1049" type="#_x0000_t202" style="position:absolute;margin-left:6.5pt;margin-top:383.5pt;width:470.4pt;height:314.15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" filled="f" stroked="f">
                <v:textbox>
                  <w:txbxContent>
                    <w:p w14:paraId="25312E9B" w14:textId="38C3D9C5" w:rsidR="00FA3A69" w:rsidRPr="000A3A1D" w:rsidRDefault="00FA3A69" w:rsidP="00FA3A69">
                      <w:pPr>
                        <w:shd w:val="clear" w:color="auto" w:fill="FFFFFF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Empresa del área comercial importadora y distribuidora de Artículos de belleza</w:t>
                      </w:r>
                      <w:r w:rsidR="001403B2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generadora de las tienda D”Beauty Store, D”Beauty Supply. Además de Rosenberg Leopold y Cia Ltda. </w:t>
                      </w:r>
                      <w:r w:rsidR="001403B2" w:rsidRPr="001403B2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Peluquerías y salones de de Belleza y Vta. Al por mayor de otros productos</w:t>
                      </w:r>
                      <w:r w:rsidR="001403B2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. Ambas empresas con una dotación de 70 personas.</w:t>
                      </w:r>
                    </w:p>
                    <w:p w14:paraId="6AD5C4E2" w14:textId="01ECB1C7" w:rsidR="00FA3A69" w:rsidRDefault="00FA3A69" w:rsidP="00FA3A69">
                      <w:pPr>
                        <w:shd w:val="clear" w:color="auto" w:fill="FFFFFF"/>
                        <w:spacing w:after="0" w:line="240" w:lineRule="auto"/>
                        <w:ind w:left="1410" w:hanging="141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0A3A1D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Objetivo;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ab/>
                      </w:r>
                      <w:r w:rsidR="001403B2" w:rsidRPr="001403B2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Responsable de mantener la información contable al día, adecuada a las necesidades de la empresa y a las disposiciones legales vigentes. Además de controlar la correcta asignación de los movimientos de dineros</w:t>
                      </w:r>
                      <w:r w:rsidRPr="00940C66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.</w:t>
                      </w:r>
                    </w:p>
                    <w:p w14:paraId="7A0636BA" w14:textId="0C2EAA5C" w:rsidR="001403B2" w:rsidRPr="001403B2" w:rsidRDefault="001403B2" w:rsidP="001403B2">
                      <w:pPr>
                        <w:spacing w:before="240"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1403B2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Analizar cuentas </w:t>
                      </w:r>
                      <w:r w:rsidR="00D4533E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contables, e informar resultado.</w:t>
                      </w:r>
                    </w:p>
                    <w:p w14:paraId="5B6E6485" w14:textId="77777777" w:rsidR="001403B2" w:rsidRPr="001403B2" w:rsidRDefault="001403B2" w:rsidP="001403B2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35133256" w14:textId="77777777" w:rsidR="001403B2" w:rsidRPr="001403B2" w:rsidRDefault="001403B2" w:rsidP="001403B2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1403B2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Gestionar el inventario; considerando la proyección de la capacidad del espacio en la bodega, el control y emisión de informes y estadísticas de los movimientos internos y externos de los productos y unidades; además de la emisión de un informe final de inventario sobre los productos las unidades.</w:t>
                      </w:r>
                    </w:p>
                    <w:p w14:paraId="3C7ED5EC" w14:textId="77777777" w:rsidR="001403B2" w:rsidRPr="001403B2" w:rsidRDefault="001403B2" w:rsidP="001403B2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68E19FEA" w14:textId="23BDC2F9" w:rsidR="001403B2" w:rsidRPr="001403B2" w:rsidRDefault="001403B2" w:rsidP="001403B2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1403B2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Gestionar remuneraciones del personal; a través de la recepción de la información del personal, </w:t>
                      </w:r>
                      <w:r w:rsidR="00D4533E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y realizar el correcto pago de remuneraciones y previsiones</w:t>
                      </w:r>
                      <w:r w:rsidRPr="001403B2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32C0C467" w14:textId="77777777" w:rsidR="001403B2" w:rsidRPr="001403B2" w:rsidRDefault="001403B2" w:rsidP="001403B2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283B6894" w14:textId="118A6783" w:rsidR="001403B2" w:rsidRPr="00290C37" w:rsidRDefault="00D4533E" w:rsidP="001403B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Responsable del movimiento de personal como </w:t>
                      </w:r>
                      <w:r w:rsidR="001403B2" w:rsidRPr="001403B2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incorporación,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y</w:t>
                      </w:r>
                      <w:r w:rsidR="001403B2" w:rsidRPr="001403B2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desvinculación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de</w:t>
                      </w:r>
                      <w:r w:rsidR="001403B2" w:rsidRPr="001403B2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la empresa. Realizando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contratos y finiquitos.</w:t>
                      </w:r>
                    </w:p>
                    <w:p w14:paraId="63F1A25A" w14:textId="77777777" w:rsidR="00FA3A69" w:rsidRPr="000A3A1D" w:rsidRDefault="00FA3A69" w:rsidP="00FA3A69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47EE4E5B" w14:textId="77777777" w:rsidR="00FA3A69" w:rsidRDefault="00FA3A69" w:rsidP="00FA3A69">
                      <w:pPr>
                        <w:spacing w:after="0" w:line="240" w:lineRule="auto"/>
                        <w:jc w:val="both"/>
                        <w:rPr>
                          <w:rFonts w:ascii="Arial" w:eastAsia="Calibri" w:hAnsi="Arial" w:cs="Arial"/>
                          <w:sz w:val="20"/>
                          <w:szCs w:val="20"/>
                        </w:rPr>
                      </w:pPr>
                    </w:p>
                    <w:p w14:paraId="1C40D5F9" w14:textId="77777777" w:rsidR="00FA3A69" w:rsidRPr="00A637D8" w:rsidRDefault="00FA3A69" w:rsidP="00FA3A69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7E5D6DEC" w14:textId="77777777" w:rsidR="00FA3A69" w:rsidRPr="00A637D8" w:rsidRDefault="00FA3A69" w:rsidP="00FA3A69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3A69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6ED9057E" wp14:editId="07E0239D">
                <wp:simplePos x="0" y="0"/>
                <wp:positionH relativeFrom="margin">
                  <wp:posOffset>3253740</wp:posOffset>
                </wp:positionH>
                <wp:positionV relativeFrom="margin">
                  <wp:posOffset>4524375</wp:posOffset>
                </wp:positionV>
                <wp:extent cx="1852295" cy="368300"/>
                <wp:effectExtent l="0" t="0" r="0" b="0"/>
                <wp:wrapSquare wrapText="bothSides"/>
                <wp:docPr id="3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FC063" w14:textId="67AB4908" w:rsidR="0078632A" w:rsidRPr="000858DA" w:rsidRDefault="00FA3A69" w:rsidP="0078632A">
                            <w:pPr>
                              <w:spacing w:after="0"/>
                              <w:jc w:val="both"/>
                              <w:rPr>
                                <w:rFonts w:ascii="Corbel" w:hAnsi="Corbel"/>
                                <w:b/>
                                <w:bCs/>
                                <w:iCs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bCs/>
                                <w:iCs/>
                                <w:sz w:val="30"/>
                                <w:szCs w:val="30"/>
                                <w:lang w:val="es-ES"/>
                              </w:rPr>
                              <w:t>Asistente Contable</w:t>
                            </w:r>
                            <w:r w:rsidR="0078632A">
                              <w:rPr>
                                <w:rFonts w:ascii="Corbel" w:hAnsi="Corbel"/>
                                <w:b/>
                                <w:bCs/>
                                <w:iCs/>
                                <w:sz w:val="30"/>
                                <w:szCs w:val="30"/>
                                <w:lang w:val="es-ES"/>
                              </w:rPr>
                              <w:t xml:space="preserve"> RR.HH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ED9057E" id="_x0000_s1050" type="#_x0000_t202" style="position:absolute;margin-left:256.2pt;margin-top:356.25pt;width:145.85pt;height:29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" filled="f" stroked="f">
                <v:textbox>
                  <w:txbxContent>
                    <w:p w14:paraId="3C1FC063" w14:textId="67AB4908" w:rsidR="0078632A" w:rsidRPr="000858DA" w:rsidRDefault="00FA3A69" w:rsidP="0078632A">
                      <w:pPr>
                        <w:spacing w:after="0"/>
                        <w:jc w:val="both"/>
                        <w:rPr>
                          <w:rFonts w:ascii="Corbel" w:hAnsi="Corbel"/>
                          <w:b/>
                          <w:bCs/>
                          <w:iCs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Corbel" w:hAnsi="Corbel"/>
                          <w:b/>
                          <w:bCs/>
                          <w:iCs/>
                          <w:sz w:val="30"/>
                          <w:szCs w:val="30"/>
                          <w:lang w:val="es-ES"/>
                        </w:rPr>
                        <w:t>Asistente Contable</w:t>
                      </w:r>
                      <w:r w:rsidR="0078632A">
                        <w:rPr>
                          <w:rFonts w:ascii="Corbel" w:hAnsi="Corbel"/>
                          <w:b/>
                          <w:bCs/>
                          <w:iCs/>
                          <w:sz w:val="30"/>
                          <w:szCs w:val="30"/>
                          <w:lang w:val="es-ES"/>
                        </w:rPr>
                        <w:t xml:space="preserve"> RR.HH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A3A69" w:rsidRPr="00A3780B">
        <w:rPr>
          <w:rFonts w:asciiTheme="majorHAnsi" w:hAnsiTheme="majorHAnsi" w:cstheme="majorHAnsi"/>
          <w:noProof/>
          <w:lang w:val="en-US" w:eastAsia="zh-TW"/>
        </w:rPr>
        <w:drawing>
          <wp:anchor distT="0" distB="0" distL="114300" distR="114300" simplePos="0" relativeHeight="251899904" behindDoc="1" locked="0" layoutInCell="1" allowOverlap="1" wp14:anchorId="6A878454" wp14:editId="2DCD14B6">
            <wp:simplePos x="0" y="0"/>
            <wp:positionH relativeFrom="column">
              <wp:posOffset>2382049</wp:posOffset>
            </wp:positionH>
            <wp:positionV relativeFrom="paragraph">
              <wp:posOffset>4424977</wp:posOffset>
            </wp:positionV>
            <wp:extent cx="3807725" cy="495299"/>
            <wp:effectExtent l="0" t="0" r="2540" b="635"/>
            <wp:wrapNone/>
            <wp:docPr id="318" name="Imagen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725" cy="495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A69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4AE2A1B" wp14:editId="4F9101AC">
                <wp:simplePos x="0" y="0"/>
                <wp:positionH relativeFrom="margin">
                  <wp:posOffset>284670</wp:posOffset>
                </wp:positionH>
                <wp:positionV relativeFrom="paragraph">
                  <wp:posOffset>4424342</wp:posOffset>
                </wp:positionV>
                <wp:extent cx="2933700" cy="495300"/>
                <wp:effectExtent l="0" t="0" r="0" b="0"/>
                <wp:wrapNone/>
                <wp:docPr id="314" name="Rectángul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9530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17A0307" id="Rectángulo 314" o:spid="_x0000_s1026" style="position:absolute;margin-left:22.4pt;margin-top:348.35pt;width:231pt;height:39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" fillcolor="#515151" stroked="f" strokeweight="1pt">
                <w10:wrap anchorx="margin"/>
              </v:rect>
            </w:pict>
          </mc:Fallback>
        </mc:AlternateContent>
      </w:r>
      <w:r w:rsidR="00FA3A69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2CB618FB" wp14:editId="13F4F2C1">
                <wp:simplePos x="0" y="0"/>
                <wp:positionH relativeFrom="margin">
                  <wp:posOffset>224279</wp:posOffset>
                </wp:positionH>
                <wp:positionV relativeFrom="margin">
                  <wp:posOffset>4431079</wp:posOffset>
                </wp:positionV>
                <wp:extent cx="2267585" cy="521970"/>
                <wp:effectExtent l="0" t="0" r="0" b="4445"/>
                <wp:wrapSquare wrapText="bothSides"/>
                <wp:docPr id="3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7585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47580" w14:textId="1BE8519E" w:rsidR="0078632A" w:rsidRPr="00685142" w:rsidRDefault="00FA3A69" w:rsidP="0078632A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Sociedad de Inversiones DJ</w:t>
                            </w:r>
                            <w:r w:rsidR="0078632A">
                              <w:rPr>
                                <w:rFonts w:asciiTheme="majorHAnsi" w:hAnsiTheme="majorHAns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Ltda.</w:t>
                            </w:r>
                          </w:p>
                          <w:p w14:paraId="76BC79AD" w14:textId="27F11EEF" w:rsidR="0078632A" w:rsidRPr="007E5532" w:rsidRDefault="0078632A" w:rsidP="0078632A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Enero 20</w:t>
                            </w:r>
                            <w:r w:rsidR="00FA3A69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07</w:t>
                            </w: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–</w:t>
                            </w: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Diciembre 20</w:t>
                            </w:r>
                            <w:r w:rsidR="00FA3A69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CB618FB" id="_x0000_s1051" type="#_x0000_t202" style="position:absolute;margin-left:17.65pt;margin-top:348.9pt;width:178.55pt;height:41.1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" filled="f" stroked="f">
                <v:textbox>
                  <w:txbxContent>
                    <w:p w14:paraId="29247580" w14:textId="1BE8519E" w:rsidR="0078632A" w:rsidRPr="00685142" w:rsidRDefault="00FA3A69" w:rsidP="0078632A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bCs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iCs/>
                          <w:color w:val="FFFFFF" w:themeColor="background1"/>
                          <w:sz w:val="24"/>
                          <w:szCs w:val="24"/>
                        </w:rPr>
                        <w:t>Sociedad de Inversiones DJ</w:t>
                      </w:r>
                      <w:r w:rsidR="0078632A">
                        <w:rPr>
                          <w:rFonts w:asciiTheme="majorHAnsi" w:hAnsiTheme="majorHAnsi"/>
                          <w:b/>
                          <w:bCs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 Ltda.</w:t>
                      </w:r>
                    </w:p>
                    <w:p w14:paraId="76BC79AD" w14:textId="27F11EEF" w:rsidR="0078632A" w:rsidRPr="007E5532" w:rsidRDefault="0078632A" w:rsidP="0078632A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Enero 20</w:t>
                      </w:r>
                      <w:r w:rsidR="00FA3A69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07</w:t>
                      </w: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–</w:t>
                      </w: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Diciembre 20</w:t>
                      </w:r>
                      <w:r w:rsidR="00FA3A69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8632A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58DB259E" wp14:editId="51D15C88">
                <wp:simplePos x="0" y="0"/>
                <wp:positionH relativeFrom="margin">
                  <wp:posOffset>142356</wp:posOffset>
                </wp:positionH>
                <wp:positionV relativeFrom="paragraph">
                  <wp:posOffset>3740150</wp:posOffset>
                </wp:positionV>
                <wp:extent cx="5774690" cy="629285"/>
                <wp:effectExtent l="0" t="0" r="0" b="0"/>
                <wp:wrapSquare wrapText="bothSides"/>
                <wp:docPr id="3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690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225D0" w14:textId="50681277" w:rsidR="0078632A" w:rsidRPr="00685142" w:rsidRDefault="0078632A" w:rsidP="0078632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685142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>Ho</w:t>
                            </w:r>
                            <w:r w:rsidR="00821C1E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>lding</w:t>
                            </w:r>
                            <w:r w:rsidRPr="00685142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 xml:space="preserve">Salón de Belleza </w:t>
                            </w:r>
                            <w:r w:rsidRPr="0068514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 xml:space="preserve">/ 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>Comercial</w:t>
                            </w:r>
                            <w:r w:rsidRPr="0068514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</w:p>
                          <w:p w14:paraId="3FF1A17C" w14:textId="66789CAF" w:rsidR="0078632A" w:rsidRPr="00685142" w:rsidRDefault="0078632A" w:rsidP="0078632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Cs/>
                                <w:i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 xml:space="preserve">Enero </w:t>
                            </w:r>
                            <w:r w:rsidRPr="0068514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>20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>07</w:t>
                            </w:r>
                            <w:r w:rsidRPr="0068514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>–</w:t>
                            </w:r>
                            <w:r w:rsidRPr="0068514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30"/>
                                <w:szCs w:val="30"/>
                                <w:lang w:val="es-ES"/>
                              </w:rPr>
                              <w:t>Octubre 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8DB259E" id="_x0000_s1052" type="#_x0000_t202" style="position:absolute;margin-left:11.2pt;margin-top:294.5pt;width:454.7pt;height:49.5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" stroked="f">
                <v:textbox>
                  <w:txbxContent>
                    <w:p w14:paraId="748225D0" w14:textId="50681277" w:rsidR="0078632A" w:rsidRPr="00685142" w:rsidRDefault="0078632A" w:rsidP="0078632A">
                      <w:pPr>
                        <w:spacing w:after="0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</w:pPr>
                      <w:r w:rsidRPr="00685142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30"/>
                          <w:szCs w:val="30"/>
                          <w:lang w:val="es-ES"/>
                        </w:rPr>
                        <w:t>Ho</w:t>
                      </w:r>
                      <w:r w:rsidR="00821C1E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30"/>
                          <w:szCs w:val="30"/>
                          <w:lang w:val="es-ES"/>
                        </w:rPr>
                        <w:t>lding</w:t>
                      </w:r>
                      <w:r w:rsidRPr="00685142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  <w:t xml:space="preserve">Salón de Belleza </w:t>
                      </w:r>
                      <w:r w:rsidRPr="0068514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  <w:t xml:space="preserve">/ 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  <w:t>Comercial</w:t>
                      </w:r>
                      <w:r w:rsidRPr="0068514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</w:p>
                    <w:p w14:paraId="3FF1A17C" w14:textId="66789CAF" w:rsidR="0078632A" w:rsidRPr="00685142" w:rsidRDefault="0078632A" w:rsidP="0078632A">
                      <w:pPr>
                        <w:spacing w:after="0"/>
                        <w:rPr>
                          <w:rFonts w:asciiTheme="majorHAnsi" w:hAnsiTheme="majorHAnsi" w:cstheme="majorHAnsi"/>
                          <w:bCs/>
                          <w:i/>
                          <w:color w:val="000000" w:themeColor="text1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  <w:t xml:space="preserve">Enero </w:t>
                      </w:r>
                      <w:r w:rsidRPr="0068514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  <w:t>20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  <w:t>07</w:t>
                      </w:r>
                      <w:r w:rsidRPr="0068514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  <w:t>–</w:t>
                      </w:r>
                      <w:r w:rsidRPr="0068514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30"/>
                          <w:szCs w:val="30"/>
                          <w:lang w:val="es-ES"/>
                        </w:rPr>
                        <w:t>Octubre 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0C66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3651714" wp14:editId="2008D889">
                <wp:simplePos x="0" y="0"/>
                <wp:positionH relativeFrom="margin">
                  <wp:posOffset>154618</wp:posOffset>
                </wp:positionH>
                <wp:positionV relativeFrom="paragraph">
                  <wp:posOffset>-494657</wp:posOffset>
                </wp:positionV>
                <wp:extent cx="2933700" cy="495300"/>
                <wp:effectExtent l="0" t="0" r="0" b="0"/>
                <wp:wrapNone/>
                <wp:docPr id="302" name="Rectángul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9530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BAC96D1" id="Rectángulo 302" o:spid="_x0000_s1026" style="position:absolute;margin-left:12.15pt;margin-top:-38.95pt;width:231pt;height:39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" fillcolor="#515151" stroked="f" strokeweight="1pt">
                <w10:wrap anchorx="margin"/>
              </v:rect>
            </w:pict>
          </mc:Fallback>
        </mc:AlternateContent>
      </w:r>
      <w:r w:rsidR="00940C66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5A9A3892" wp14:editId="7D7571C0">
                <wp:simplePos x="0" y="0"/>
                <wp:positionH relativeFrom="margin">
                  <wp:posOffset>3175305</wp:posOffset>
                </wp:positionH>
                <wp:positionV relativeFrom="topMargin">
                  <wp:posOffset>498318</wp:posOffset>
                </wp:positionV>
                <wp:extent cx="2807335" cy="368300"/>
                <wp:effectExtent l="0" t="0" r="0" b="0"/>
                <wp:wrapSquare wrapText="bothSides"/>
                <wp:docPr id="3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335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63256" w14:textId="4A50E712" w:rsidR="00245175" w:rsidRPr="000858DA" w:rsidRDefault="00FC7201" w:rsidP="00245175">
                            <w:pPr>
                              <w:spacing w:after="0"/>
                              <w:jc w:val="both"/>
                              <w:rPr>
                                <w:rFonts w:ascii="Corbel" w:hAnsi="Corbel"/>
                                <w:b/>
                                <w:bCs/>
                                <w:iCs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bCs/>
                                <w:iCs/>
                                <w:sz w:val="30"/>
                                <w:szCs w:val="30"/>
                                <w:lang w:val="es-ES"/>
                              </w:rPr>
                              <w:t>Asistente de Remuneraciones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A9A3892" id="_x0000_s1053" type="#_x0000_t202" style="position:absolute;margin-left:250pt;margin-top:39.25pt;width:221.05pt;height:29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" filled="f" stroked="f">
                <v:textbox>
                  <w:txbxContent>
                    <w:p w14:paraId="6DA63256" w14:textId="4A50E712" w:rsidR="00245175" w:rsidRPr="000858DA" w:rsidRDefault="00FC7201" w:rsidP="00245175">
                      <w:pPr>
                        <w:spacing w:after="0"/>
                        <w:jc w:val="both"/>
                        <w:rPr>
                          <w:rFonts w:ascii="Corbel" w:hAnsi="Corbel"/>
                          <w:b/>
                          <w:bCs/>
                          <w:iCs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Corbel" w:hAnsi="Corbel"/>
                          <w:b/>
                          <w:bCs/>
                          <w:iCs/>
                          <w:sz w:val="30"/>
                          <w:szCs w:val="30"/>
                          <w:lang w:val="es-ES"/>
                        </w:rPr>
                        <w:t>Asistente de Remuneraciones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40C66" w:rsidRPr="00A3780B">
        <w:rPr>
          <w:rFonts w:asciiTheme="majorHAnsi" w:hAnsiTheme="majorHAnsi" w:cstheme="majorHAnsi"/>
          <w:noProof/>
          <w:lang w:val="en-US" w:eastAsia="zh-TW"/>
        </w:rPr>
        <w:drawing>
          <wp:anchor distT="0" distB="0" distL="114300" distR="114300" simplePos="0" relativeHeight="251889664" behindDoc="1" locked="0" layoutInCell="1" allowOverlap="1" wp14:anchorId="0A35AFDC" wp14:editId="52D6942B">
            <wp:simplePos x="0" y="0"/>
            <wp:positionH relativeFrom="column">
              <wp:posOffset>2014360</wp:posOffset>
            </wp:positionH>
            <wp:positionV relativeFrom="paragraph">
              <wp:posOffset>-499802</wp:posOffset>
            </wp:positionV>
            <wp:extent cx="3935730" cy="494665"/>
            <wp:effectExtent l="0" t="0" r="7620" b="635"/>
            <wp:wrapNone/>
            <wp:docPr id="306" name="Imagen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E3B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5D33FE3D" wp14:editId="706CADC1">
                <wp:simplePos x="0" y="0"/>
                <wp:positionH relativeFrom="margin">
                  <wp:posOffset>135303</wp:posOffset>
                </wp:positionH>
                <wp:positionV relativeFrom="topMargin">
                  <wp:align>bottom</wp:align>
                </wp:positionV>
                <wp:extent cx="2267585" cy="521970"/>
                <wp:effectExtent l="0" t="0" r="0" b="0"/>
                <wp:wrapSquare wrapText="bothSides"/>
                <wp:docPr id="2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7585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D0786" w14:textId="77777777" w:rsidR="00A42E3B" w:rsidRPr="00685142" w:rsidRDefault="00A42E3B" w:rsidP="00A42E3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Inversiones Chadwick S.A.</w:t>
                            </w:r>
                          </w:p>
                          <w:p w14:paraId="1B067613" w14:textId="77777777" w:rsidR="00A42E3B" w:rsidRPr="007E5532" w:rsidRDefault="00A42E3B" w:rsidP="00A42E3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Julio 2013</w:t>
                            </w: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–</w:t>
                            </w: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Diciembre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D33FE3D" id="_x0000_s1054" type="#_x0000_t202" style="position:absolute;margin-left:10.65pt;margin-top:0;width:178.55pt;height:41.1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" filled="f" stroked="f">
                <v:textbox>
                  <w:txbxContent>
                    <w:p w14:paraId="3AAD0786" w14:textId="77777777" w:rsidR="00A42E3B" w:rsidRPr="00685142" w:rsidRDefault="00A42E3B" w:rsidP="00A42E3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bCs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iCs/>
                          <w:color w:val="FFFFFF" w:themeColor="background1"/>
                          <w:sz w:val="24"/>
                          <w:szCs w:val="24"/>
                        </w:rPr>
                        <w:t>Inversiones Chadwick S.A.</w:t>
                      </w:r>
                    </w:p>
                    <w:p w14:paraId="1B067613" w14:textId="77777777" w:rsidR="00A42E3B" w:rsidRPr="007E5532" w:rsidRDefault="00A42E3B" w:rsidP="00A42E3B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Julio 2013</w:t>
                      </w: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–</w:t>
                      </w: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Diciembre 2017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42E3B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D040C64" wp14:editId="1F5C4919">
                <wp:simplePos x="0" y="0"/>
                <wp:positionH relativeFrom="page">
                  <wp:align>left</wp:align>
                </wp:positionH>
                <wp:positionV relativeFrom="paragraph">
                  <wp:posOffset>-1054581</wp:posOffset>
                </wp:positionV>
                <wp:extent cx="415636" cy="10815145"/>
                <wp:effectExtent l="0" t="0" r="3810" b="5715"/>
                <wp:wrapNone/>
                <wp:docPr id="296" name="Rectángul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815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9911597" id="Rectángulo 296" o:spid="_x0000_s1026" style="position:absolute;margin-left:0;margin-top:-83.05pt;width:32.75pt;height:851.6pt;z-index:2518722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" fillcolor="#7f7f7f [1612]" stroked="f" strokeweight="1pt">
                <w10:wrap anchorx="page"/>
              </v:rect>
            </w:pict>
          </mc:Fallback>
        </mc:AlternateContent>
      </w:r>
    </w:p>
    <w:p w14:paraId="360AE1C3" w14:textId="28963BE8" w:rsidR="004E59A9" w:rsidRDefault="00043458">
      <w:pPr>
        <w:rPr>
          <w:rFonts w:asciiTheme="majorHAnsi" w:hAnsiTheme="majorHAnsi" w:cstheme="majorHAnsi"/>
        </w:rPr>
      </w:pPr>
      <w:r w:rsidRPr="00A3780B">
        <w:rPr>
          <w:rFonts w:asciiTheme="majorHAnsi" w:hAnsiTheme="majorHAnsi" w:cstheme="majorHAnsi"/>
          <w:noProof/>
          <w:lang w:val="en-US" w:eastAsia="zh-TW"/>
        </w:rPr>
        <w:lastRenderedPageBreak/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3BB5FB8D" wp14:editId="4E9D40EE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6092190" cy="31242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190" cy="312420"/>
                          <a:chOff x="0" y="0"/>
                          <a:chExt cx="6092226" cy="312420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235" name="Rectángulo 235"/>
                        <wps:cNvSpPr/>
                        <wps:spPr>
                          <a:xfrm>
                            <a:off x="301924" y="0"/>
                            <a:ext cx="5478145" cy="3124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Imagen 236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295275" cy="295275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237" name="Imagen 237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6951" y="0"/>
                            <a:ext cx="295275" cy="295275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238" name="Imagen 238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4075" y="69011"/>
                            <a:ext cx="180975" cy="180975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7260008E" id="Group 2" o:spid="_x0000_s1026" style="position:absolute;margin-left:0;margin-top:1.45pt;width:479.7pt;height:24.6pt;z-index:251748352;mso-position-horizontal:left;mso-position-horizontal-relative:margin" coordsize="60922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">
                <v:rect id="Rectángulo 235" o:spid="_x0000_s1027" style="position:absolute;left:3019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" filled="f" stroked="f" strokeweight="1pt"/>
                <v:shape id="Imagen 236" o:spid="_x0000_s1028" type="#_x0000_t75" style="position:absolute;top:86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">
                  <v:imagedata r:id="rId19" o:title="" grayscale="t"/>
                </v:shape>
                <v:shape id="Imagen 237" o:spid="_x0000_s1029" type="#_x0000_t75" style="position:absolute;left:57969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">
                  <v:imagedata r:id="rId19" o:title="" grayscale="t"/>
                </v:shape>
                <v:shape id="Imagen 238" o:spid="_x0000_s1030" type="#_x0000_t75" style="position:absolute;left:19840;top:690;width:1810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">
                  <v:imagedata r:id="rId20" o:title=""/>
                </v:shape>
                <w10:wrap anchorx="margin"/>
              </v:group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E6A4F6F" wp14:editId="6A248F71">
                <wp:simplePos x="0" y="0"/>
                <wp:positionH relativeFrom="margin">
                  <wp:posOffset>385445</wp:posOffset>
                </wp:positionH>
                <wp:positionV relativeFrom="paragraph">
                  <wp:posOffset>0</wp:posOffset>
                </wp:positionV>
                <wp:extent cx="1630680" cy="1404620"/>
                <wp:effectExtent l="0" t="0" r="0" b="0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3B5E0" w14:textId="77777777" w:rsidR="00972651" w:rsidRPr="001B5912" w:rsidRDefault="00972651" w:rsidP="00972651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E6A4F6F" id="_x0000_s1055" type="#_x0000_t202" style="position:absolute;margin-left:30.35pt;margin-top:0;width:128.4pt;height:110.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" filled="f" stroked="f">
                <v:textbox style="mso-fit-shape-to-text:t">
                  <w:txbxContent>
                    <w:p w14:paraId="5FE3B5E0" w14:textId="77777777" w:rsidR="00972651" w:rsidRPr="001B5912" w:rsidRDefault="00972651" w:rsidP="00972651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DUCACIÓN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59A9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7B01EC5" wp14:editId="631BFFCE">
                <wp:simplePos x="0" y="0"/>
                <wp:positionH relativeFrom="page">
                  <wp:align>left</wp:align>
                </wp:positionH>
                <wp:positionV relativeFrom="paragraph">
                  <wp:posOffset>-921385</wp:posOffset>
                </wp:positionV>
                <wp:extent cx="415636" cy="10815145"/>
                <wp:effectExtent l="0" t="0" r="3810" b="5715"/>
                <wp:wrapNone/>
                <wp:docPr id="317" name="Rectángu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815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19F9C0D" id="Rectángulo 317" o:spid="_x0000_s1026" style="position:absolute;margin-left:0;margin-top:-72.55pt;width:32.75pt;height:851.6pt;z-index:2518978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" fillcolor="#7f7f7f [1612]" stroked="f" strokeweight="1pt">
                <w10:wrap anchorx="page"/>
              </v:rect>
            </w:pict>
          </mc:Fallback>
        </mc:AlternateContent>
      </w:r>
    </w:p>
    <w:p w14:paraId="0A17222D" w14:textId="1742F02D" w:rsidR="004E59A9" w:rsidRDefault="00043458">
      <w:pPr>
        <w:rPr>
          <w:rFonts w:asciiTheme="majorHAnsi" w:hAnsiTheme="majorHAnsi" w:cstheme="majorHAnsi"/>
        </w:rPr>
      </w:pP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908096" behindDoc="1" locked="0" layoutInCell="1" allowOverlap="1" wp14:anchorId="7980536B" wp14:editId="139B6380">
                <wp:simplePos x="0" y="0"/>
                <wp:positionH relativeFrom="margin">
                  <wp:posOffset>222250</wp:posOffset>
                </wp:positionH>
                <wp:positionV relativeFrom="paragraph">
                  <wp:posOffset>165735</wp:posOffset>
                </wp:positionV>
                <wp:extent cx="3997960" cy="1404620"/>
                <wp:effectExtent l="0" t="0" r="2540" b="0"/>
                <wp:wrapSquare wrapText="bothSides"/>
                <wp:docPr id="3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5D911" w14:textId="77777777" w:rsidR="004E59A9" w:rsidRPr="007076CC" w:rsidRDefault="004E59A9" w:rsidP="004E59A9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7076CC">
                              <w:rPr>
                                <w:rFonts w:ascii="Corbel" w:hAnsi="Corbel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Insti</w:t>
                            </w:r>
                            <w:r>
                              <w:rPr>
                                <w:rFonts w:ascii="Corbel" w:hAnsi="Corbel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tuto Profesional AIEP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7980536B" id="_x0000_s1056" type="#_x0000_t202" style="position:absolute;margin-left:17.5pt;margin-top:13.05pt;width:314.8pt;height:110.6pt;z-index:-251408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dZEwIAAP8DAAAOAAAAZHJzL2Uyb0RvYy54bWysk99u2yAUxu8n7R0Q94udLEkb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" stroked="f">
                <v:textbox style="mso-fit-shape-to-text:t">
                  <w:txbxContent>
                    <w:p w14:paraId="5B35D911" w14:textId="77777777" w:rsidR="004E59A9" w:rsidRPr="007076CC" w:rsidRDefault="004E59A9" w:rsidP="004E59A9">
                      <w:pPr>
                        <w:spacing w:after="0"/>
                        <w:rPr>
                          <w:rFonts w:ascii="Corbel" w:hAnsi="Corbel"/>
                          <w:i/>
                          <w:color w:val="000000" w:themeColor="text1"/>
                          <w:sz w:val="30"/>
                          <w:szCs w:val="30"/>
                        </w:rPr>
                      </w:pPr>
                      <w:r w:rsidRPr="007076CC">
                        <w:rPr>
                          <w:rFonts w:ascii="Corbel" w:hAnsi="Corbel"/>
                          <w:b/>
                          <w:color w:val="000000" w:themeColor="text1"/>
                          <w:sz w:val="30"/>
                          <w:szCs w:val="30"/>
                        </w:rPr>
                        <w:t>Insti</w:t>
                      </w:r>
                      <w:r>
                        <w:rPr>
                          <w:rFonts w:ascii="Corbel" w:hAnsi="Corbel"/>
                          <w:b/>
                          <w:color w:val="000000" w:themeColor="text1"/>
                          <w:sz w:val="30"/>
                          <w:szCs w:val="30"/>
                        </w:rPr>
                        <w:t>tuto Profesional AIEP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EFC7B2" w14:textId="0BCC0055" w:rsidR="004E59A9" w:rsidRDefault="00043458">
      <w:pPr>
        <w:rPr>
          <w:rFonts w:asciiTheme="majorHAnsi" w:hAnsiTheme="majorHAnsi" w:cstheme="majorHAnsi"/>
        </w:rPr>
      </w:pP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62667DB" wp14:editId="18974B12">
                <wp:simplePos x="0" y="0"/>
                <wp:positionH relativeFrom="margin">
                  <wp:posOffset>255905</wp:posOffset>
                </wp:positionH>
                <wp:positionV relativeFrom="paragraph">
                  <wp:posOffset>156845</wp:posOffset>
                </wp:positionV>
                <wp:extent cx="4219575" cy="696595"/>
                <wp:effectExtent l="0" t="0" r="0" b="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903F9" w14:textId="5BC2A28E" w:rsidR="00215398" w:rsidRPr="006C6590" w:rsidRDefault="00FC3B4E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Contador Auditor</w:t>
                            </w:r>
                          </w:p>
                          <w:p w14:paraId="593A1BC1" w14:textId="66FEA5B9" w:rsidR="00215398" w:rsidRPr="006C6590" w:rsidRDefault="004D564D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20</w:t>
                            </w:r>
                            <w:r w:rsidR="00FC3B4E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21</w:t>
                            </w:r>
                            <w:r w:rsidR="00215398" w:rsidRPr="006C6590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C3B4E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–</w:t>
                            </w:r>
                            <w:r w:rsidR="00215398" w:rsidRPr="006C6590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C3B4E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Cursando el </w:t>
                            </w:r>
                            <w:proofErr w:type="spellStart"/>
                            <w:r w:rsidR="00FC3B4E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ultimo</w:t>
                            </w:r>
                            <w:proofErr w:type="spellEnd"/>
                            <w:r w:rsidR="00FC3B4E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Semestre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62667DB" id="_x0000_s1057" type="#_x0000_t202" style="position:absolute;margin-left:20.15pt;margin-top:12.35pt;width:332.25pt;height:54.8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" filled="f" stroked="f">
                <v:textbox>
                  <w:txbxContent>
                    <w:p w14:paraId="109903F9" w14:textId="5BC2A28E" w:rsidR="00215398" w:rsidRPr="006C6590" w:rsidRDefault="00FC3B4E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Contador Auditor</w:t>
                      </w:r>
                    </w:p>
                    <w:p w14:paraId="593A1BC1" w14:textId="66FEA5B9" w:rsidR="00215398" w:rsidRPr="006C6590" w:rsidRDefault="004D564D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20</w:t>
                      </w:r>
                      <w:r w:rsidR="00FC3B4E">
                        <w:rPr>
                          <w:i/>
                          <w:color w:val="515151"/>
                          <w:sz w:val="26"/>
                          <w:szCs w:val="26"/>
                        </w:rPr>
                        <w:t>21</w:t>
                      </w:r>
                      <w:r w:rsidR="00215398" w:rsidRPr="006C6590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</w:t>
                      </w:r>
                      <w:r w:rsidR="00FC3B4E">
                        <w:rPr>
                          <w:i/>
                          <w:color w:val="515151"/>
                          <w:sz w:val="26"/>
                          <w:szCs w:val="26"/>
                        </w:rPr>
                        <w:t>–</w:t>
                      </w:r>
                      <w:r w:rsidR="00215398" w:rsidRPr="006C6590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</w:t>
                      </w:r>
                      <w:r w:rsidR="00FC3B4E">
                        <w:rPr>
                          <w:i/>
                          <w:color w:val="515151"/>
                          <w:sz w:val="26"/>
                          <w:szCs w:val="26"/>
                        </w:rPr>
                        <w:t>Cursando el ultimo Semestre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390D20" wp14:editId="67FE42AF">
                <wp:simplePos x="0" y="0"/>
                <wp:positionH relativeFrom="margin">
                  <wp:posOffset>64452</wp:posOffset>
                </wp:positionH>
                <wp:positionV relativeFrom="paragraph">
                  <wp:posOffset>48895</wp:posOffset>
                </wp:positionV>
                <wp:extent cx="89535" cy="45085"/>
                <wp:effectExtent l="3175" t="0" r="8890" b="8890"/>
                <wp:wrapNone/>
                <wp:docPr id="241" name="Triángulo isóscele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EB791AA" id="Triángulo isósceles 241" o:spid="_x0000_s1026" type="#_x0000_t5" style="position:absolute;margin-left:5.05pt;margin-top:3.85pt;width:7.05pt;height:3.55pt;rotation:90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" fillcolor="#7f7f7f [1612]" stroked="f" strokeweight="1pt">
                <w10:wrap anchorx="margin"/>
              </v:shape>
            </w:pict>
          </mc:Fallback>
        </mc:AlternateContent>
      </w:r>
    </w:p>
    <w:p w14:paraId="518B8AAF" w14:textId="77E317D7" w:rsidR="004E59A9" w:rsidRDefault="004E59A9">
      <w:pPr>
        <w:rPr>
          <w:rFonts w:asciiTheme="majorHAnsi" w:hAnsiTheme="majorHAnsi" w:cstheme="majorHAnsi"/>
        </w:rPr>
      </w:pPr>
    </w:p>
    <w:p w14:paraId="62F7A540" w14:textId="456958B9" w:rsidR="00043458" w:rsidRDefault="00043458">
      <w:pPr>
        <w:rPr>
          <w:rFonts w:asciiTheme="majorHAnsi" w:hAnsiTheme="majorHAnsi" w:cstheme="majorHAnsi"/>
        </w:rPr>
      </w:pP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73E29130" wp14:editId="6971FDE1">
                <wp:simplePos x="0" y="0"/>
                <wp:positionH relativeFrom="margin">
                  <wp:posOffset>253365</wp:posOffset>
                </wp:positionH>
                <wp:positionV relativeFrom="paragraph">
                  <wp:posOffset>126365</wp:posOffset>
                </wp:positionV>
                <wp:extent cx="3997960" cy="1404620"/>
                <wp:effectExtent l="0" t="0" r="2540" b="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CE6B9" w14:textId="6B072DBD" w:rsidR="002D21DE" w:rsidRPr="007076CC" w:rsidRDefault="002D21DE" w:rsidP="002D21DE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7076CC">
                              <w:rPr>
                                <w:rFonts w:ascii="Corbel" w:hAnsi="Corbel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Insti</w:t>
                            </w:r>
                            <w:r w:rsidR="00FC3B4E">
                              <w:rPr>
                                <w:rFonts w:ascii="Corbel" w:hAnsi="Corbel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tuto Profesional AIEP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73E29130" id="_x0000_s1058" type="#_x0000_t202" style="position:absolute;margin-left:19.95pt;margin-top:9.95pt;width:314.8pt;height:110.6pt;z-index:-251564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tuEwIAAP8DAAAOAAAAZHJzL2Uyb0RvYy54bWysk99u2yAUxu8n7R0Q94udLEkb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" stroked="f">
                <v:textbox style="mso-fit-shape-to-text:t">
                  <w:txbxContent>
                    <w:p w14:paraId="7C6CE6B9" w14:textId="6B072DBD" w:rsidR="002D21DE" w:rsidRPr="007076CC" w:rsidRDefault="002D21DE" w:rsidP="002D21DE">
                      <w:pPr>
                        <w:spacing w:after="0"/>
                        <w:rPr>
                          <w:rFonts w:ascii="Corbel" w:hAnsi="Corbel"/>
                          <w:i/>
                          <w:color w:val="000000" w:themeColor="text1"/>
                          <w:sz w:val="30"/>
                          <w:szCs w:val="30"/>
                        </w:rPr>
                      </w:pPr>
                      <w:r w:rsidRPr="007076CC">
                        <w:rPr>
                          <w:rFonts w:ascii="Corbel" w:hAnsi="Corbel"/>
                          <w:b/>
                          <w:color w:val="000000" w:themeColor="text1"/>
                          <w:sz w:val="30"/>
                          <w:szCs w:val="30"/>
                        </w:rPr>
                        <w:t>Insti</w:t>
                      </w:r>
                      <w:r w:rsidR="00FC3B4E">
                        <w:rPr>
                          <w:rFonts w:ascii="Corbel" w:hAnsi="Corbel"/>
                          <w:b/>
                          <w:color w:val="000000" w:themeColor="text1"/>
                          <w:sz w:val="30"/>
                          <w:szCs w:val="30"/>
                        </w:rPr>
                        <w:t>tuto Profesional AIEP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1AC1AC" wp14:editId="533AA4F3">
                <wp:simplePos x="0" y="0"/>
                <wp:positionH relativeFrom="margin">
                  <wp:posOffset>64452</wp:posOffset>
                </wp:positionH>
                <wp:positionV relativeFrom="paragraph">
                  <wp:posOffset>280670</wp:posOffset>
                </wp:positionV>
                <wp:extent cx="89535" cy="45085"/>
                <wp:effectExtent l="3175" t="0" r="8890" b="8890"/>
                <wp:wrapNone/>
                <wp:docPr id="243" name="Triángulo isóscele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A1AFFD7" id="Triángulo isósceles 243" o:spid="_x0000_s1026" type="#_x0000_t5" style="position:absolute;margin-left:5.05pt;margin-top:22.1pt;width:7.05pt;height:3.55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" fillcolor="#7f7f7f [1612]" stroked="f" strokeweight="1pt">
                <w10:wrap anchorx="margin"/>
              </v:shape>
            </w:pict>
          </mc:Fallback>
        </mc:AlternateContent>
      </w:r>
    </w:p>
    <w:p w14:paraId="0D7EA4B8" w14:textId="2D3D7310" w:rsidR="00043458" w:rsidRDefault="00043458">
      <w:pPr>
        <w:rPr>
          <w:rFonts w:asciiTheme="majorHAnsi" w:hAnsiTheme="majorHAnsi" w:cstheme="majorHAnsi"/>
        </w:rPr>
      </w:pP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B376571" wp14:editId="46C06EBB">
                <wp:simplePos x="0" y="0"/>
                <wp:positionH relativeFrom="margin">
                  <wp:posOffset>247650</wp:posOffset>
                </wp:positionH>
                <wp:positionV relativeFrom="paragraph">
                  <wp:posOffset>125210</wp:posOffset>
                </wp:positionV>
                <wp:extent cx="4219575" cy="696595"/>
                <wp:effectExtent l="0" t="0" r="0" b="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0FB43" w14:textId="12A7D04C" w:rsidR="00215398" w:rsidRPr="006C6590" w:rsidRDefault="00FC3B4E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Contador General</w:t>
                            </w:r>
                          </w:p>
                          <w:p w14:paraId="75A42502" w14:textId="7C7B3DE2" w:rsidR="00215398" w:rsidRPr="006C6590" w:rsidRDefault="004D564D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200</w:t>
                            </w:r>
                            <w:r w:rsidR="00FC3B4E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8</w:t>
                            </w:r>
                            <w:r w:rsidR="00215398" w:rsidRPr="006C6590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- 200</w:t>
                            </w:r>
                            <w:r w:rsidR="00FC3B4E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B376571" id="_x0000_s1059" type="#_x0000_t202" style="position:absolute;margin-left:19.5pt;margin-top:9.85pt;width:332.25pt;height:54.8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" filled="f" stroked="f">
                <v:textbox>
                  <w:txbxContent>
                    <w:p w14:paraId="59B0FB43" w14:textId="12A7D04C" w:rsidR="00215398" w:rsidRPr="006C6590" w:rsidRDefault="00FC3B4E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Contador General</w:t>
                      </w:r>
                    </w:p>
                    <w:p w14:paraId="75A42502" w14:textId="7C7B3DE2" w:rsidR="00215398" w:rsidRPr="006C6590" w:rsidRDefault="004D564D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200</w:t>
                      </w:r>
                      <w:r w:rsidR="00FC3B4E">
                        <w:rPr>
                          <w:i/>
                          <w:color w:val="515151"/>
                          <w:sz w:val="26"/>
                          <w:szCs w:val="26"/>
                        </w:rPr>
                        <w:t>8</w:t>
                      </w:r>
                      <w:r w:rsidR="00215398" w:rsidRPr="006C6590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- 200</w:t>
                      </w:r>
                      <w:r w:rsidR="00FC3B4E">
                        <w:rPr>
                          <w:i/>
                          <w:color w:val="515151"/>
                          <w:sz w:val="26"/>
                          <w:szCs w:val="26"/>
                        </w:rP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429D3D" w14:textId="54B4B530" w:rsidR="00043458" w:rsidRDefault="00043458">
      <w:pPr>
        <w:rPr>
          <w:rFonts w:asciiTheme="majorHAnsi" w:hAnsiTheme="majorHAnsi" w:cstheme="majorHAnsi"/>
        </w:rPr>
      </w:pPr>
    </w:p>
    <w:p w14:paraId="02EABAB2" w14:textId="10FCB11C" w:rsidR="00E6662A" w:rsidRDefault="00E6662A" w:rsidP="00982B14">
      <w:pPr>
        <w:rPr>
          <w:rFonts w:asciiTheme="majorHAnsi" w:hAnsiTheme="majorHAnsi" w:cstheme="majorHAnsi"/>
        </w:rPr>
      </w:pP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910144" behindDoc="1" locked="0" layoutInCell="1" allowOverlap="1" wp14:anchorId="7CB7B76D" wp14:editId="707D42E9">
                <wp:simplePos x="0" y="0"/>
                <wp:positionH relativeFrom="margin">
                  <wp:posOffset>262255</wp:posOffset>
                </wp:positionH>
                <wp:positionV relativeFrom="paragraph">
                  <wp:posOffset>23495</wp:posOffset>
                </wp:positionV>
                <wp:extent cx="4963795" cy="1404620"/>
                <wp:effectExtent l="0" t="0" r="8255" b="0"/>
                <wp:wrapSquare wrapText="bothSides"/>
                <wp:docPr id="3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7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80604" w14:textId="3602B9FA" w:rsidR="00043458" w:rsidRPr="007076CC" w:rsidRDefault="00AA6C76" w:rsidP="00043458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INACAP.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7CB7B76D" id="_x0000_s1060" type="#_x0000_t202" style="position:absolute;margin-left:20.65pt;margin-top:1.85pt;width:390.85pt;height:110.6pt;z-index:-251406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" stroked="f">
                <v:textbox style="mso-fit-shape-to-text:t">
                  <w:txbxContent>
                    <w:p w14:paraId="43780604" w14:textId="3602B9FA" w:rsidR="00043458" w:rsidRPr="007076CC" w:rsidRDefault="00AA6C76" w:rsidP="00043458">
                      <w:pPr>
                        <w:spacing w:after="0"/>
                        <w:rPr>
                          <w:rFonts w:ascii="Corbel" w:hAnsi="Corbel"/>
                          <w:i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000000" w:themeColor="text1"/>
                          <w:sz w:val="30"/>
                          <w:szCs w:val="30"/>
                        </w:rPr>
                        <w:t>INACAP.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435F7F6" wp14:editId="09906998">
                <wp:simplePos x="0" y="0"/>
                <wp:positionH relativeFrom="margin">
                  <wp:posOffset>53017</wp:posOffset>
                </wp:positionH>
                <wp:positionV relativeFrom="paragraph">
                  <wp:posOffset>188060</wp:posOffset>
                </wp:positionV>
                <wp:extent cx="89535" cy="45085"/>
                <wp:effectExtent l="3175" t="0" r="8890" b="8890"/>
                <wp:wrapNone/>
                <wp:docPr id="323" name="Triángulo isósceles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0F718D7" id="Triángulo isósceles 323" o:spid="_x0000_s1026" type="#_x0000_t5" style="position:absolute;margin-left:4.15pt;margin-top:14.8pt;width:7.05pt;height:3.55pt;rotation:90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" fillcolor="#7f7f7f [1612]" stroked="f" strokeweight="1pt">
                <w10:wrap anchorx="margin"/>
              </v:shape>
            </w:pict>
          </mc:Fallback>
        </mc:AlternateContent>
      </w:r>
    </w:p>
    <w:p w14:paraId="2AAE92BB" w14:textId="062B5EC0" w:rsidR="00E6662A" w:rsidRDefault="00E6662A" w:rsidP="00982B14">
      <w:pPr>
        <w:rPr>
          <w:rFonts w:asciiTheme="majorHAnsi" w:hAnsiTheme="majorHAnsi" w:cstheme="majorHAnsi"/>
        </w:rPr>
      </w:pP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1D8B0EFD" wp14:editId="671C60DE">
                <wp:simplePos x="0" y="0"/>
                <wp:positionH relativeFrom="margin">
                  <wp:posOffset>299720</wp:posOffset>
                </wp:positionH>
                <wp:positionV relativeFrom="paragraph">
                  <wp:posOffset>6985</wp:posOffset>
                </wp:positionV>
                <wp:extent cx="4219575" cy="531495"/>
                <wp:effectExtent l="0" t="0" r="0" b="1905"/>
                <wp:wrapSquare wrapText="bothSides"/>
                <wp:docPr id="3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8932E" w14:textId="548635E6" w:rsidR="00AA6C76" w:rsidRPr="006C6590" w:rsidRDefault="00AA6C76" w:rsidP="00AA6C76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Diplomado en Gestión de RR.HH por Competencias</w:t>
                            </w:r>
                          </w:p>
                          <w:p w14:paraId="6302F033" w14:textId="7076A584" w:rsidR="00AA6C76" w:rsidRPr="006C6590" w:rsidRDefault="00AA6C76" w:rsidP="00AA6C76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D8B0EFD" id="_x0000_s1061" type="#_x0000_t202" style="position:absolute;margin-left:23.6pt;margin-top:.55pt;width:332.25pt;height:41.85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" filled="f" stroked="f">
                <v:textbox>
                  <w:txbxContent>
                    <w:p w14:paraId="0B08932E" w14:textId="548635E6" w:rsidR="00AA6C76" w:rsidRPr="006C6590" w:rsidRDefault="00AA6C76" w:rsidP="00AA6C76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Diplomado en Gestión de RR.HH por Competencias</w:t>
                      </w:r>
                    </w:p>
                    <w:p w14:paraId="6302F033" w14:textId="7076A584" w:rsidR="00AA6C76" w:rsidRPr="006C6590" w:rsidRDefault="00AA6C76" w:rsidP="00AA6C76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2012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34D469" w14:textId="3CFF1F53" w:rsidR="00E6662A" w:rsidRDefault="00CC5484" w:rsidP="00982B14">
      <w:pPr>
        <w:rPr>
          <w:rFonts w:asciiTheme="majorHAnsi" w:hAnsiTheme="majorHAnsi" w:cstheme="majorHAnsi"/>
        </w:rPr>
      </w:pP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8584520" wp14:editId="442FA766">
                <wp:simplePos x="0" y="0"/>
                <wp:positionH relativeFrom="margin">
                  <wp:posOffset>42545</wp:posOffset>
                </wp:positionH>
                <wp:positionV relativeFrom="paragraph">
                  <wp:posOffset>304790</wp:posOffset>
                </wp:positionV>
                <wp:extent cx="89535" cy="45085"/>
                <wp:effectExtent l="3175" t="0" r="8890" b="8890"/>
                <wp:wrapNone/>
                <wp:docPr id="398" name="Triángulo isósceles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B49D91C" id="Triángulo isósceles 398" o:spid="_x0000_s1026" type="#_x0000_t5" style="position:absolute;margin-left:3.35pt;margin-top:24pt;width:7.05pt;height:3.55pt;rotation:90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" fillcolor="#7f7f7f [1612]" stroked="f" strokeweight="1pt">
                <w10:wrap anchorx="margin"/>
              </v:shape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938816" behindDoc="1" locked="0" layoutInCell="1" allowOverlap="1" wp14:anchorId="1A55EC6C" wp14:editId="002A27F5">
                <wp:simplePos x="0" y="0"/>
                <wp:positionH relativeFrom="margin">
                  <wp:posOffset>245110</wp:posOffset>
                </wp:positionH>
                <wp:positionV relativeFrom="paragraph">
                  <wp:posOffset>158769</wp:posOffset>
                </wp:positionV>
                <wp:extent cx="4963795" cy="286385"/>
                <wp:effectExtent l="0" t="0" r="8255" b="0"/>
                <wp:wrapSquare wrapText="bothSides"/>
                <wp:docPr id="3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79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9BC1E" w14:textId="7795053B" w:rsidR="00AA6C76" w:rsidRPr="007076CC" w:rsidRDefault="00982B14" w:rsidP="00AA6C76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Thomson Reuters</w:t>
                            </w:r>
                            <w:r w:rsidR="00AA6C76">
                              <w:rPr>
                                <w:rFonts w:ascii="Corbel" w:hAnsi="Corbel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A55EC6C" id="_x0000_s1062" type="#_x0000_t202" style="position:absolute;margin-left:19.3pt;margin-top:12.5pt;width:390.85pt;height:22.55pt;z-index:-251377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" stroked="f">
                <v:textbox>
                  <w:txbxContent>
                    <w:p w14:paraId="0919BC1E" w14:textId="7795053B" w:rsidR="00AA6C76" w:rsidRPr="007076CC" w:rsidRDefault="00982B14" w:rsidP="00AA6C76">
                      <w:pPr>
                        <w:spacing w:after="0"/>
                        <w:rPr>
                          <w:rFonts w:ascii="Corbel" w:hAnsi="Corbel"/>
                          <w:i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000000" w:themeColor="text1"/>
                          <w:sz w:val="30"/>
                          <w:szCs w:val="30"/>
                        </w:rPr>
                        <w:t>Thomson Reuters</w:t>
                      </w:r>
                      <w:r w:rsidR="00AA6C76">
                        <w:rPr>
                          <w:rFonts w:ascii="Corbel" w:hAnsi="Corbel"/>
                          <w:b/>
                          <w:color w:val="000000" w:themeColor="text1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4CE4855C" wp14:editId="23F0053D">
                <wp:simplePos x="0" y="0"/>
                <wp:positionH relativeFrom="margin">
                  <wp:posOffset>327025</wp:posOffset>
                </wp:positionH>
                <wp:positionV relativeFrom="paragraph">
                  <wp:posOffset>1304925</wp:posOffset>
                </wp:positionV>
                <wp:extent cx="5509895" cy="1186815"/>
                <wp:effectExtent l="0" t="0" r="0" b="0"/>
                <wp:wrapSquare wrapText="bothSides"/>
                <wp:docPr id="3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895" cy="1186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E9158" w14:textId="48F9C624" w:rsidR="00E6662A" w:rsidRPr="00CC5484" w:rsidRDefault="00CC5484" w:rsidP="00CC5484">
                            <w:pPr>
                              <w:spacing w:after="0" w:line="360" w:lineRule="auto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CC5484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Optimización del trabajo con la planilla de cálculo Excel</w:t>
                            </w:r>
                          </w:p>
                          <w:p w14:paraId="3215AE46" w14:textId="77777777" w:rsidR="00CC5484" w:rsidRPr="00CC5484" w:rsidRDefault="00CC5484" w:rsidP="00CC5484">
                            <w:pPr>
                              <w:spacing w:after="0" w:line="360" w:lineRule="auto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CC5484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Normativa laboral en la contratación de trabajadores extranjeros. Manejo </w:t>
                            </w:r>
                          </w:p>
                          <w:p w14:paraId="0F0F6A15" w14:textId="2C2211E8" w:rsidR="00CC5484" w:rsidRPr="00CC5484" w:rsidRDefault="00CC5484" w:rsidP="00CC5484">
                            <w:pPr>
                              <w:spacing w:after="0" w:line="240" w:lineRule="auto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CC5484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Emocional eficaz de situaciones de crisis, emergencias y desastres en el ambiente minero.</w:t>
                            </w:r>
                          </w:p>
                          <w:p w14:paraId="4119FFBE" w14:textId="77777777" w:rsidR="00CC5484" w:rsidRPr="00CC5484" w:rsidRDefault="00CC5484" w:rsidP="00CC5484">
                            <w:pPr>
                              <w:spacing w:after="20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3B20A39" w14:textId="77777777" w:rsidR="00CC5484" w:rsidRPr="00CC5484" w:rsidRDefault="00CC5484" w:rsidP="00E6662A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CE4855C" id="_x0000_s1063" type="#_x0000_t202" style="position:absolute;margin-left:25.75pt;margin-top:102.75pt;width:433.85pt;height:93.45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" filled="f" stroked="f">
                <v:textbox>
                  <w:txbxContent>
                    <w:p w14:paraId="766E9158" w14:textId="48F9C624" w:rsidR="00E6662A" w:rsidRPr="00CC5484" w:rsidRDefault="00CC5484" w:rsidP="00CC5484">
                      <w:pPr>
                        <w:spacing w:after="0" w:line="360" w:lineRule="auto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CC5484">
                        <w:rPr>
                          <w:i/>
                          <w:color w:val="515151"/>
                          <w:sz w:val="26"/>
                          <w:szCs w:val="26"/>
                        </w:rPr>
                        <w:t>Optimización del trabajo con la planilla de cálculo Excel</w:t>
                      </w:r>
                    </w:p>
                    <w:p w14:paraId="3215AE46" w14:textId="77777777" w:rsidR="00CC5484" w:rsidRPr="00CC5484" w:rsidRDefault="00CC5484" w:rsidP="00CC5484">
                      <w:pPr>
                        <w:spacing w:after="0" w:line="360" w:lineRule="auto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CC5484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Normativa laboral en la contratación de trabajadores extranjeros. Manejo </w:t>
                      </w:r>
                    </w:p>
                    <w:p w14:paraId="0F0F6A15" w14:textId="2C2211E8" w:rsidR="00CC5484" w:rsidRPr="00CC5484" w:rsidRDefault="00CC5484" w:rsidP="00CC5484">
                      <w:pPr>
                        <w:spacing w:after="0" w:line="240" w:lineRule="auto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CC5484">
                        <w:rPr>
                          <w:i/>
                          <w:color w:val="515151"/>
                          <w:sz w:val="26"/>
                          <w:szCs w:val="26"/>
                        </w:rPr>
                        <w:t>Emocional eficaz de situaciones de crisis, emergencias y desastres en el ambiente minero.</w:t>
                      </w:r>
                    </w:p>
                    <w:p w14:paraId="4119FFBE" w14:textId="77777777" w:rsidR="00CC5484" w:rsidRPr="00CC5484" w:rsidRDefault="00CC5484" w:rsidP="00CC5484">
                      <w:pPr>
                        <w:spacing w:after="20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3B20A39" w14:textId="77777777" w:rsidR="00CC5484" w:rsidRPr="00CC5484" w:rsidRDefault="00CC5484" w:rsidP="00E6662A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DE114FE" wp14:editId="3A019435">
                <wp:simplePos x="0" y="0"/>
                <wp:positionH relativeFrom="margin">
                  <wp:posOffset>65140</wp:posOffset>
                </wp:positionH>
                <wp:positionV relativeFrom="paragraph">
                  <wp:posOffset>2052585</wp:posOffset>
                </wp:positionV>
                <wp:extent cx="89535" cy="45085"/>
                <wp:effectExtent l="3175" t="0" r="8890" b="8890"/>
                <wp:wrapNone/>
                <wp:docPr id="407" name="Triángulo isósceles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562DA76" id="Triángulo isósceles 407" o:spid="_x0000_s1026" type="#_x0000_t5" style="position:absolute;margin-left:5.15pt;margin-top:161.6pt;width:7.05pt;height:3.55pt;rotation:90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" fillcolor="#7f7f7f [1612]" stroked="f" strokeweight="1pt">
                <w10:wrap anchorx="margin"/>
              </v:shape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06D3C3A" wp14:editId="6834F80D">
                <wp:simplePos x="0" y="0"/>
                <wp:positionH relativeFrom="margin">
                  <wp:posOffset>65140</wp:posOffset>
                </wp:positionH>
                <wp:positionV relativeFrom="paragraph">
                  <wp:posOffset>1752865</wp:posOffset>
                </wp:positionV>
                <wp:extent cx="89535" cy="45085"/>
                <wp:effectExtent l="3175" t="0" r="8890" b="8890"/>
                <wp:wrapNone/>
                <wp:docPr id="406" name="Triángulo isósceles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032E12D" id="Triángulo isósceles 406" o:spid="_x0000_s1026" type="#_x0000_t5" style="position:absolute;margin-left:5.15pt;margin-top:138pt;width:7.05pt;height:3.55pt;rotation:90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" fillcolor="#7f7f7f [1612]" stroked="f" strokeweight="1pt">
                <w10:wrap anchorx="margin"/>
              </v:shape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1BD8B80" wp14:editId="4A80938D">
                <wp:simplePos x="0" y="0"/>
                <wp:positionH relativeFrom="margin">
                  <wp:posOffset>64818</wp:posOffset>
                </wp:positionH>
                <wp:positionV relativeFrom="paragraph">
                  <wp:posOffset>1452614</wp:posOffset>
                </wp:positionV>
                <wp:extent cx="89535" cy="45085"/>
                <wp:effectExtent l="3175" t="0" r="8890" b="8890"/>
                <wp:wrapNone/>
                <wp:docPr id="405" name="Triángulo isósceles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8114767" id="Triángulo isósceles 405" o:spid="_x0000_s1026" type="#_x0000_t5" style="position:absolute;margin-left:5.1pt;margin-top:114.4pt;width:7.05pt;height:3.55pt;rotation:90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" fillcolor="#7f7f7f [1612]" stroked="f" strokeweight="1pt">
                <w10:wrap anchorx="margin"/>
              </v:shape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949056" behindDoc="0" locked="0" layoutInCell="1" allowOverlap="1" wp14:anchorId="3178B5F2" wp14:editId="7687B639">
                <wp:simplePos x="0" y="0"/>
                <wp:positionH relativeFrom="margin">
                  <wp:posOffset>13335</wp:posOffset>
                </wp:positionH>
                <wp:positionV relativeFrom="paragraph">
                  <wp:posOffset>950595</wp:posOffset>
                </wp:positionV>
                <wp:extent cx="6092190" cy="312420"/>
                <wp:effectExtent l="0" t="0" r="3810" b="0"/>
                <wp:wrapNone/>
                <wp:docPr id="39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190" cy="312420"/>
                          <a:chOff x="0" y="0"/>
                          <a:chExt cx="6092226" cy="312420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400" name="Rectángulo 400"/>
                        <wps:cNvSpPr/>
                        <wps:spPr>
                          <a:xfrm>
                            <a:off x="301924" y="0"/>
                            <a:ext cx="5478145" cy="3124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1" name="Imagen 40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295275" cy="295275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402" name="Imagen 40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6951" y="0"/>
                            <a:ext cx="295275" cy="295275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403" name="Imagen 40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34987" y="55363"/>
                            <a:ext cx="180975" cy="180975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17EE7083" id="Group 2" o:spid="_x0000_s1026" style="position:absolute;margin-left:1.05pt;margin-top:74.85pt;width:479.7pt;height:24.6pt;z-index:251949056;mso-position-horizontal-relative:margin" coordsize="60922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">
                <v:rect id="Rectángulo 400" o:spid="_x0000_s1027" style="position:absolute;left:3019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" filled="f" stroked="f" strokeweight="1pt"/>
                <v:shape id="Imagen 401" o:spid="_x0000_s1028" type="#_x0000_t75" style="position:absolute;top:86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">
                  <v:imagedata r:id="rId19" o:title="" grayscale="t"/>
                </v:shape>
                <v:shape id="Imagen 402" o:spid="_x0000_s1029" type="#_x0000_t75" style="position:absolute;left:57969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">
                  <v:imagedata r:id="rId19" o:title="" grayscale="t"/>
                </v:shape>
                <v:shape id="Imagen 403" o:spid="_x0000_s1030" type="#_x0000_t75" style="position:absolute;left:38349;top:553;width:1810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">
                  <v:imagedata r:id="rId20" o:title=""/>
                </v:shape>
                <w10:wrap anchorx="margin"/>
              </v:group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474658C6" wp14:editId="62050344">
                <wp:simplePos x="0" y="0"/>
                <wp:positionH relativeFrom="margin">
                  <wp:posOffset>354330</wp:posOffset>
                </wp:positionH>
                <wp:positionV relativeFrom="paragraph">
                  <wp:posOffset>909320</wp:posOffset>
                </wp:positionV>
                <wp:extent cx="3493770" cy="1404620"/>
                <wp:effectExtent l="0" t="0" r="0" b="0"/>
                <wp:wrapSquare wrapText="bothSides"/>
                <wp:docPr id="4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75E2C" w14:textId="6FD95964" w:rsidR="00E6662A" w:rsidRPr="001B5912" w:rsidRDefault="00E6662A" w:rsidP="00E6662A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DUCACIÓN </w:t>
                            </w:r>
                            <w:r w:rsidR="00CC5484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EXTRAACADEMICA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74658C6" id="_x0000_s1064" type="#_x0000_t202" style="position:absolute;margin-left:27.9pt;margin-top:71.6pt;width:275.1pt;height:110.6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" filled="f" stroked="f">
                <v:textbox style="mso-fit-shape-to-text:t">
                  <w:txbxContent>
                    <w:p w14:paraId="1A475E2C" w14:textId="6FD95964" w:rsidR="00E6662A" w:rsidRPr="001B5912" w:rsidRDefault="00E6662A" w:rsidP="00E6662A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DUCACIÓN </w:t>
                      </w:r>
                      <w:r w:rsidR="00CC5484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EXTRAACADEMICA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662A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1167D183" wp14:editId="483B8924">
                <wp:simplePos x="0" y="0"/>
                <wp:positionH relativeFrom="margin">
                  <wp:posOffset>313781</wp:posOffset>
                </wp:positionH>
                <wp:positionV relativeFrom="paragraph">
                  <wp:posOffset>406211</wp:posOffset>
                </wp:positionV>
                <wp:extent cx="5509895" cy="696595"/>
                <wp:effectExtent l="0" t="0" r="0" b="0"/>
                <wp:wrapSquare wrapText="bothSides"/>
                <wp:docPr id="3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89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39471" w14:textId="1334134B" w:rsidR="00AA6C76" w:rsidRPr="006C6590" w:rsidRDefault="00AA6C76" w:rsidP="00AA6C76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Diplomado en </w:t>
                            </w:r>
                            <w:r w:rsidR="00982B14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Remuneraciones y Aspectos Legales y Tributarios y de la Seguridad</w:t>
                            </w:r>
                          </w:p>
                          <w:p w14:paraId="04F288FF" w14:textId="345BDAC2" w:rsidR="00AA6C76" w:rsidRPr="006C6590" w:rsidRDefault="00AA6C76" w:rsidP="00AA6C76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201</w:t>
                            </w:r>
                            <w:r w:rsidR="00982B14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167D183" id="_x0000_s1065" type="#_x0000_t202" style="position:absolute;margin-left:24.7pt;margin-top:32pt;width:433.85pt;height:54.85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" filled="f" stroked="f">
                <v:textbox>
                  <w:txbxContent>
                    <w:p w14:paraId="39D39471" w14:textId="1334134B" w:rsidR="00AA6C76" w:rsidRPr="006C6590" w:rsidRDefault="00AA6C76" w:rsidP="00AA6C76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Diplomado en </w:t>
                      </w:r>
                      <w:r w:rsidR="00982B14">
                        <w:rPr>
                          <w:i/>
                          <w:color w:val="515151"/>
                          <w:sz w:val="26"/>
                          <w:szCs w:val="26"/>
                        </w:rPr>
                        <w:t>Remuneraciones y Aspectos Legales y Tributarios y de la Seguridad</w:t>
                      </w:r>
                    </w:p>
                    <w:p w14:paraId="04F288FF" w14:textId="345BDAC2" w:rsidR="00AA6C76" w:rsidRPr="006C6590" w:rsidRDefault="00AA6C76" w:rsidP="00AA6C76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201</w:t>
                      </w:r>
                      <w:r w:rsidR="00982B14">
                        <w:rPr>
                          <w:i/>
                          <w:color w:val="515151"/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350D31" w14:textId="67EACF6C" w:rsidR="00043458" w:rsidRPr="00043458" w:rsidRDefault="007B0D5D" w:rsidP="00982B14">
      <w:pPr>
        <w:rPr>
          <w:rFonts w:asciiTheme="majorHAnsi" w:hAnsiTheme="majorHAnsi" w:cstheme="majorHAnsi"/>
        </w:rPr>
      </w:pP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372827" wp14:editId="42F4157B">
                <wp:simplePos x="0" y="0"/>
                <wp:positionH relativeFrom="margin">
                  <wp:align>left</wp:align>
                </wp:positionH>
                <wp:positionV relativeFrom="paragraph">
                  <wp:posOffset>5432186</wp:posOffset>
                </wp:positionV>
                <wp:extent cx="89535" cy="45085"/>
                <wp:effectExtent l="3175" t="0" r="8890" b="8890"/>
                <wp:wrapNone/>
                <wp:docPr id="263" name="Triángulo isóscele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7F4ECCD" id="Triángulo isósceles 263" o:spid="_x0000_s1026" type="#_x0000_t5" style="position:absolute;margin-left:0;margin-top:427.75pt;width:7.05pt;height:3.55pt;rotation:90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" fillcolor="#7f7f7f [1612]" stroked="f" strokeweight="1pt">
                <w10:wrap anchorx="margin"/>
              </v:shape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C36B50D" wp14:editId="0F8C4F0E">
                <wp:simplePos x="0" y="0"/>
                <wp:positionH relativeFrom="margin">
                  <wp:align>left</wp:align>
                </wp:positionH>
                <wp:positionV relativeFrom="paragraph">
                  <wp:posOffset>5205302</wp:posOffset>
                </wp:positionV>
                <wp:extent cx="89535" cy="45085"/>
                <wp:effectExtent l="3175" t="0" r="8890" b="8890"/>
                <wp:wrapNone/>
                <wp:docPr id="262" name="Triángulo isóscele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3D04214" id="Triángulo isósceles 262" o:spid="_x0000_s1026" type="#_x0000_t5" style="position:absolute;margin-left:0;margin-top:409.85pt;width:7.05pt;height:3.55pt;rotation:90;z-index:251786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" fillcolor="#7f7f7f [1612]" stroked="f" strokeweight="1pt">
                <w10:wrap anchorx="margin"/>
              </v:shape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47D74E" wp14:editId="7E469EBA">
                <wp:simplePos x="0" y="0"/>
                <wp:positionH relativeFrom="margin">
                  <wp:align>left</wp:align>
                </wp:positionH>
                <wp:positionV relativeFrom="paragraph">
                  <wp:posOffset>4983496</wp:posOffset>
                </wp:positionV>
                <wp:extent cx="89535" cy="45085"/>
                <wp:effectExtent l="3175" t="0" r="8890" b="8890"/>
                <wp:wrapNone/>
                <wp:docPr id="261" name="Triángulo isóscele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01697CF" id="Triángulo isósceles 261" o:spid="_x0000_s1026" type="#_x0000_t5" style="position:absolute;margin-left:0;margin-top:392.4pt;width:7.05pt;height:3.55pt;rotation:90;z-index:251785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" fillcolor="#7f7f7f [1612]" stroked="f" strokeweight="1pt">
                <w10:wrap anchorx="margin"/>
              </v:shape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683E98" wp14:editId="20E7B933">
                <wp:simplePos x="0" y="0"/>
                <wp:positionH relativeFrom="margin">
                  <wp:align>left</wp:align>
                </wp:positionH>
                <wp:positionV relativeFrom="paragraph">
                  <wp:posOffset>4725876</wp:posOffset>
                </wp:positionV>
                <wp:extent cx="89535" cy="45085"/>
                <wp:effectExtent l="3175" t="0" r="8890" b="8890"/>
                <wp:wrapNone/>
                <wp:docPr id="260" name="Triángulo isóscele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B6C3407" id="Triángulo isósceles 260" o:spid="_x0000_s1026" type="#_x0000_t5" style="position:absolute;margin-left:0;margin-top:372.1pt;width:7.05pt;height:3.55pt;rotation:90;z-index:251783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" fillcolor="#7f7f7f [1612]" stroked="f" strokeweight="1pt">
                <w10:wrap anchorx="margin"/>
              </v:shape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597005" wp14:editId="0F8A52EC">
                <wp:simplePos x="0" y="0"/>
                <wp:positionH relativeFrom="margin">
                  <wp:align>left</wp:align>
                </wp:positionH>
                <wp:positionV relativeFrom="paragraph">
                  <wp:posOffset>4491734</wp:posOffset>
                </wp:positionV>
                <wp:extent cx="89535" cy="45085"/>
                <wp:effectExtent l="3175" t="0" r="8890" b="8890"/>
                <wp:wrapNone/>
                <wp:docPr id="258" name="Triángulo isóscele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45F4EE5" id="Triángulo isósceles 258" o:spid="_x0000_s1026" type="#_x0000_t5" style="position:absolute;margin-left:0;margin-top:353.7pt;width:7.05pt;height:3.55pt;rotation:90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" fillcolor="#7f7f7f [1612]" stroked="f" strokeweight="1pt">
                <w10:wrap anchorx="margin"/>
              </v:shape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B3B86B3" wp14:editId="13FE7D18">
                <wp:simplePos x="0" y="0"/>
                <wp:positionH relativeFrom="leftMargin">
                  <wp:posOffset>909320</wp:posOffset>
                </wp:positionH>
                <wp:positionV relativeFrom="paragraph">
                  <wp:posOffset>3480179</wp:posOffset>
                </wp:positionV>
                <wp:extent cx="89535" cy="45085"/>
                <wp:effectExtent l="3175" t="0" r="8890" b="8890"/>
                <wp:wrapNone/>
                <wp:docPr id="266" name="Triángulo isóscele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1DB9A35" id="Triángulo isósceles 266" o:spid="_x0000_s1026" type="#_x0000_t5" style="position:absolute;margin-left:71.6pt;margin-top:274.05pt;width:7.05pt;height:3.55pt;rotation:90;z-index:251794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" fillcolor="#6179aa" stroked="f" strokeweight="1pt">
                <w10:wrap anchorx="margin"/>
              </v:shape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9D547CE" wp14:editId="58A51B83">
                <wp:simplePos x="0" y="0"/>
                <wp:positionH relativeFrom="leftMargin">
                  <wp:posOffset>909320</wp:posOffset>
                </wp:positionH>
                <wp:positionV relativeFrom="paragraph">
                  <wp:posOffset>3283140</wp:posOffset>
                </wp:positionV>
                <wp:extent cx="89535" cy="45085"/>
                <wp:effectExtent l="3175" t="0" r="8890" b="8890"/>
                <wp:wrapNone/>
                <wp:docPr id="265" name="Triángulo isóscele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DE8C578" id="Triángulo isósceles 265" o:spid="_x0000_s1026" type="#_x0000_t5" style="position:absolute;margin-left:71.6pt;margin-top:258.5pt;width:7.05pt;height:3.55pt;rotation:90;z-index:251792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" fillcolor="#6179aa" stroked="f" strokeweight="1pt">
                <w10:wrap anchorx="margin"/>
              </v:shape>
            </w:pict>
          </mc:Fallback>
        </mc:AlternateContent>
      </w:r>
      <w:r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BAEB2BF" wp14:editId="7E418F77">
                <wp:simplePos x="0" y="0"/>
                <wp:positionH relativeFrom="leftMargin">
                  <wp:posOffset>904875</wp:posOffset>
                </wp:positionH>
                <wp:positionV relativeFrom="paragraph">
                  <wp:posOffset>3071684</wp:posOffset>
                </wp:positionV>
                <wp:extent cx="89535" cy="45085"/>
                <wp:effectExtent l="3175" t="0" r="8890" b="8890"/>
                <wp:wrapNone/>
                <wp:docPr id="264" name="Triángulo isóscele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563CAAD" id="Triángulo isósceles 264" o:spid="_x0000_s1026" type="#_x0000_t5" style="position:absolute;margin-left:71.25pt;margin-top:241.85pt;width:7.05pt;height:3.55pt;rotation:90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" fillcolor="#6179aa" stroked="f" strokeweight="1pt">
                <w10:wrap anchorx="margin"/>
              </v:shape>
            </w:pict>
          </mc:Fallback>
        </mc:AlternateContent>
      </w:r>
      <w:r w:rsidR="001D609B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21665C9" wp14:editId="31B0284C">
                <wp:simplePos x="0" y="0"/>
                <wp:positionH relativeFrom="margin">
                  <wp:posOffset>1140032</wp:posOffset>
                </wp:positionH>
                <wp:positionV relativeFrom="paragraph">
                  <wp:posOffset>6232962</wp:posOffset>
                </wp:positionV>
                <wp:extent cx="1696720" cy="492125"/>
                <wp:effectExtent l="0" t="0" r="0" b="3175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11B49" w14:textId="77777777"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14:paraId="1230922B" w14:textId="77777777"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21665C9" id="_x0000_s1066" type="#_x0000_t202" style="position:absolute;margin-left:89.75pt;margin-top:490.8pt;width:133.6pt;height:38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" filled="f" stroked="f">
                <v:textbox>
                  <w:txbxContent>
                    <w:p w14:paraId="54711B49" w14:textId="77777777"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14:paraId="1230922B" w14:textId="77777777"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609B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78048" behindDoc="1" locked="0" layoutInCell="1" allowOverlap="1" wp14:anchorId="38C66BE8" wp14:editId="4628AA6D">
                <wp:simplePos x="0" y="0"/>
                <wp:positionH relativeFrom="margin">
                  <wp:posOffset>354156</wp:posOffset>
                </wp:positionH>
                <wp:positionV relativeFrom="paragraph">
                  <wp:posOffset>4317761</wp:posOffset>
                </wp:positionV>
                <wp:extent cx="3871595" cy="1424940"/>
                <wp:effectExtent l="0" t="0" r="0" b="3810"/>
                <wp:wrapNone/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595" cy="1424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D36E3" w14:textId="77777777" w:rsidR="00E26E85" w:rsidRPr="00D35AA5" w:rsidRDefault="00E26E8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Español (Lengua Nativa)</w:t>
                            </w:r>
                          </w:p>
                          <w:p w14:paraId="320F7D5B" w14:textId="6E04D4DE" w:rsidR="00E26E85" w:rsidRPr="00D35AA5" w:rsidRDefault="007B0D5D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Defontana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( Módulos RR.HH y Contabilidad / 2018 - 2022</w:t>
                            </w:r>
                            <w:r w:rsidR="00E26E85"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748CC33" w14:textId="764781B7" w:rsidR="00E26E85" w:rsidRPr="00D35AA5" w:rsidRDefault="007B0D5D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Softland</w:t>
                            </w:r>
                            <w:r w:rsidR="00E26E85"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Modulo de RR.HH y Contabilidad / 2013 - 2018</w:t>
                            </w:r>
                            <w:r w:rsidR="00E26E85"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ECE8695" w14:textId="377F3852" w:rsidR="00E26E85" w:rsidRPr="00D35AA5" w:rsidRDefault="007B0D5D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Cobol (Sistema interno, de RR.HH / 2010 - 2013</w:t>
                            </w:r>
                            <w:r w:rsidR="00E26E85"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40DFBF7" w14:textId="3226BF18" w:rsidR="00E26E85" w:rsidRPr="00D35AA5" w:rsidRDefault="007B0D5D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Transtecnia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(Modulo Contabilidad / 2008 - 2010</w:t>
                            </w:r>
                            <w:r w:rsidR="00E26E85"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787F38C" w14:textId="77777777" w:rsidR="00E26E85" w:rsidRPr="00D35AA5" w:rsidRDefault="00E26E8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5596F9E8" w14:textId="77777777" w:rsidR="00E26E85" w:rsidRPr="00D35AA5" w:rsidRDefault="00E26E8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8C66BE8" id="_x0000_s1067" type="#_x0000_t202" style="position:absolute;margin-left:27.9pt;margin-top:340pt;width:304.85pt;height:112.2pt;z-index:-251538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" filled="f" stroked="f">
                <v:textbox>
                  <w:txbxContent>
                    <w:p w14:paraId="2B5D36E3" w14:textId="77777777" w:rsidR="00E26E85" w:rsidRPr="00D35AA5" w:rsidRDefault="00E26E8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Español (Lengua Nativa)</w:t>
                      </w:r>
                    </w:p>
                    <w:p w14:paraId="320F7D5B" w14:textId="6E04D4DE" w:rsidR="00E26E85" w:rsidRPr="00D35AA5" w:rsidRDefault="007B0D5D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Defontana ( Módulos RR.HH y Contabilidad / 2018 - 2022</w:t>
                      </w:r>
                      <w:r w:rsidR="00E26E85"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)</w:t>
                      </w:r>
                    </w:p>
                    <w:p w14:paraId="1748CC33" w14:textId="764781B7" w:rsidR="00E26E85" w:rsidRPr="00D35AA5" w:rsidRDefault="007B0D5D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Softland</w:t>
                      </w:r>
                      <w:r w:rsidR="00E26E85"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Modulo de RR.HH y Contabilidad / 2013 - 2018</w:t>
                      </w:r>
                      <w:r w:rsidR="00E26E85"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)</w:t>
                      </w:r>
                    </w:p>
                    <w:p w14:paraId="5ECE8695" w14:textId="377F3852" w:rsidR="00E26E85" w:rsidRPr="00D35AA5" w:rsidRDefault="007B0D5D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Cobol (Sistema interno, de RR.HH / 2010 - 2013</w:t>
                      </w:r>
                      <w:r w:rsidR="00E26E85"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)</w:t>
                      </w:r>
                    </w:p>
                    <w:p w14:paraId="340DFBF7" w14:textId="3226BF18" w:rsidR="00E26E85" w:rsidRPr="00D35AA5" w:rsidRDefault="007B0D5D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Transtecnia (Modulo Contabilidad / 2008 - 2010</w:t>
                      </w:r>
                      <w:r w:rsidR="00E26E85"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)</w:t>
                      </w:r>
                    </w:p>
                    <w:p w14:paraId="1787F38C" w14:textId="77777777" w:rsidR="00E26E85" w:rsidRPr="00D35AA5" w:rsidRDefault="00E26E8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5596F9E8" w14:textId="77777777" w:rsidR="00E26E85" w:rsidRPr="00D35AA5" w:rsidRDefault="00E26E8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09B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4CCF45AB" wp14:editId="784EAF03">
                <wp:simplePos x="0" y="0"/>
                <wp:positionH relativeFrom="margin">
                  <wp:align>left</wp:align>
                </wp:positionH>
                <wp:positionV relativeFrom="paragraph">
                  <wp:posOffset>3920639</wp:posOffset>
                </wp:positionV>
                <wp:extent cx="6100852" cy="312528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528"/>
                          <a:chOff x="0" y="0"/>
                          <a:chExt cx="6100852" cy="312528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246" name="Rectángulo 246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Imagen 24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95275" cy="295275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249" name="Imagen 24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295275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250" name="Imagen 250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1004" y="69012"/>
                            <a:ext cx="180975" cy="180975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21E5E3C0" id="Group 4" o:spid="_x0000_s1026" style="position:absolute;margin-left:0;margin-top:308.7pt;width:480.4pt;height:24.6pt;z-index:251766784;mso-position-horizontal:left;mso-position-horizontal-relative:margin" coordsize="61008,3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">
                <v:rect id="Rectángulo 246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" filled="f" stroked="f" strokeweight="1pt"/>
                <v:shape id="Imagen 248" o:spid="_x0000_s1028" type="#_x0000_t75" style="position:absolute;top:172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">
                  <v:imagedata r:id="rId19" o:title="" grayscale="t"/>
                </v:shape>
                <v:shape id="Imagen 249" o:spid="_x0000_s1029" type="#_x0000_t75" style="position:absolute;left:58055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">
                  <v:imagedata r:id="rId19" o:title="" grayscale="t"/>
                </v:shape>
                <v:shape id="Imagen 250" o:spid="_x0000_s1030" type="#_x0000_t75" style="position:absolute;left:30710;top:690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">
                  <v:imagedata r:id="rId20" o:title=""/>
                </v:shape>
                <w10:wrap anchorx="margin"/>
              </v:group>
            </w:pict>
          </mc:Fallback>
        </mc:AlternateContent>
      </w:r>
      <w:r w:rsidR="001D609B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FBEA32B" wp14:editId="60EFB4A2">
                <wp:simplePos x="0" y="0"/>
                <wp:positionH relativeFrom="margin">
                  <wp:posOffset>388299</wp:posOffset>
                </wp:positionH>
                <wp:positionV relativeFrom="paragraph">
                  <wp:posOffset>3887808</wp:posOffset>
                </wp:positionV>
                <wp:extent cx="2724150" cy="1404620"/>
                <wp:effectExtent l="0" t="0" r="0" b="0"/>
                <wp:wrapSquare wrapText="bothSides"/>
                <wp:docPr id="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CD524" w14:textId="77777777" w:rsidR="00A91A4A" w:rsidRPr="001B5912" w:rsidRDefault="00A91A4A" w:rsidP="00A91A4A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IDIOMAS Y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1FBEA32B" id="_x0000_s1068" type="#_x0000_t202" style="position:absolute;margin-left:30.55pt;margin-top:306.15pt;width:214.5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" filled="f" stroked="f">
                <v:textbox style="mso-fit-shape-to-text:t">
                  <w:txbxContent>
                    <w:p w14:paraId="2B5CD524" w14:textId="77777777" w:rsidR="00A91A4A" w:rsidRPr="001B5912" w:rsidRDefault="00A91A4A" w:rsidP="00A91A4A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IDIOMAS Y 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65EB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FA45E78" wp14:editId="14554766">
                <wp:simplePos x="0" y="0"/>
                <wp:positionH relativeFrom="column">
                  <wp:posOffset>4211312</wp:posOffset>
                </wp:positionH>
                <wp:positionV relativeFrom="paragraph">
                  <wp:posOffset>3499205</wp:posOffset>
                </wp:positionV>
                <wp:extent cx="89535" cy="45085"/>
                <wp:effectExtent l="3175" t="0" r="8890" b="8890"/>
                <wp:wrapNone/>
                <wp:docPr id="272" name="Triángulo isóscele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45BE092" id="Triángulo isósceles 272" o:spid="_x0000_s1026" type="#_x0000_t5" style="position:absolute;margin-left:331.6pt;margin-top:275.55pt;width:7.05pt;height:3.55pt;rotation:9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" fillcolor="#6179aa" stroked="f" strokeweight="1pt"/>
            </w:pict>
          </mc:Fallback>
        </mc:AlternateContent>
      </w:r>
      <w:r w:rsidR="009B65EB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078F3FF" wp14:editId="49C8D486">
                <wp:simplePos x="0" y="0"/>
                <wp:positionH relativeFrom="column">
                  <wp:posOffset>4214487</wp:posOffset>
                </wp:positionH>
                <wp:positionV relativeFrom="paragraph">
                  <wp:posOffset>3302354</wp:posOffset>
                </wp:positionV>
                <wp:extent cx="89535" cy="45085"/>
                <wp:effectExtent l="3175" t="0" r="8890" b="8890"/>
                <wp:wrapNone/>
                <wp:docPr id="271" name="Triángulo isóscele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DC37840" id="Triángulo isósceles 271" o:spid="_x0000_s1026" type="#_x0000_t5" style="position:absolute;margin-left:331.85pt;margin-top:260.05pt;width:7.05pt;height:3.55pt;rotation:9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" fillcolor="#6179aa" stroked="f" strokeweight="1pt"/>
            </w:pict>
          </mc:Fallback>
        </mc:AlternateContent>
      </w:r>
      <w:r w:rsidR="009B65EB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8CE5077" wp14:editId="0424D21D">
                <wp:simplePos x="0" y="0"/>
                <wp:positionH relativeFrom="column">
                  <wp:posOffset>4211019</wp:posOffset>
                </wp:positionH>
                <wp:positionV relativeFrom="paragraph">
                  <wp:posOffset>3103600</wp:posOffset>
                </wp:positionV>
                <wp:extent cx="89535" cy="45085"/>
                <wp:effectExtent l="3175" t="0" r="8890" b="8890"/>
                <wp:wrapNone/>
                <wp:docPr id="270" name="Triángulo isóscele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7416F56" id="Triángulo isósceles 270" o:spid="_x0000_s1026" type="#_x0000_t5" style="position:absolute;margin-left:331.6pt;margin-top:244.4pt;width:7.05pt;height:3.55pt;rotation:9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" fillcolor="#6179aa" stroked="f" strokeweight="1pt"/>
            </w:pict>
          </mc:Fallback>
        </mc:AlternateContent>
      </w:r>
      <w:r w:rsidR="009B65EB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60369C65" wp14:editId="0F8B79F3">
                <wp:simplePos x="0" y="0"/>
                <wp:positionH relativeFrom="margin">
                  <wp:posOffset>4334510</wp:posOffset>
                </wp:positionH>
                <wp:positionV relativeFrom="paragraph">
                  <wp:posOffset>2661986</wp:posOffset>
                </wp:positionV>
                <wp:extent cx="1950720" cy="1094105"/>
                <wp:effectExtent l="0" t="0" r="0" b="0"/>
                <wp:wrapSquare wrapText="bothSides"/>
                <wp:docPr id="2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09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B857E" w14:textId="77777777" w:rsidR="00BE4760" w:rsidRDefault="00BE4760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14:paraId="4D1D0EDC" w14:textId="77777777" w:rsidR="004635FB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Análisis  estadí</w:t>
                            </w:r>
                            <w:r w:rsidR="004635FB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stico</w:t>
                            </w:r>
                          </w:p>
                          <w:p w14:paraId="6ECFF0D3" w14:textId="02C21008" w:rsidR="00BE4760" w:rsidRPr="00BE4760" w:rsidRDefault="009B65EB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Mercadotecnia Digital</w:t>
                            </w:r>
                          </w:p>
                          <w:p w14:paraId="3A56C5DD" w14:textId="7CD68201" w:rsidR="00BE4760" w:rsidRPr="00BE4760" w:rsidRDefault="001D609B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Excel Avanzado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0369C65" id="_x0000_s1069" type="#_x0000_t202" style="position:absolute;margin-left:341.3pt;margin-top:209.6pt;width:153.6pt;height:86.1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" filled="f" stroked="f">
                <v:textbox>
                  <w:txbxContent>
                    <w:p w14:paraId="375B857E" w14:textId="77777777" w:rsidR="00BE4760" w:rsidRDefault="00BE4760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  <w:p w14:paraId="4D1D0EDC" w14:textId="77777777" w:rsidR="004635FB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Análisis  estadí</w:t>
                      </w:r>
                      <w:r w:rsidR="004635FB">
                        <w:rPr>
                          <w:i/>
                          <w:color w:val="515151"/>
                          <w:sz w:val="24"/>
                          <w:szCs w:val="24"/>
                        </w:rPr>
                        <w:t>stico</w:t>
                      </w:r>
                    </w:p>
                    <w:p w14:paraId="6ECFF0D3" w14:textId="02C21008" w:rsidR="00BE4760" w:rsidRPr="00BE4760" w:rsidRDefault="009B65EB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Mercadotecnia Digital</w:t>
                      </w:r>
                    </w:p>
                    <w:p w14:paraId="3A56C5DD" w14:textId="7CD68201" w:rsidR="00BE4760" w:rsidRPr="00BE4760" w:rsidRDefault="001D609B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Excel Avanzado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65EB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DC2C3ED" wp14:editId="32BE5C1C">
                <wp:simplePos x="0" y="0"/>
                <wp:positionH relativeFrom="margin">
                  <wp:posOffset>2275840</wp:posOffset>
                </wp:positionH>
                <wp:positionV relativeFrom="paragraph">
                  <wp:posOffset>2663190</wp:posOffset>
                </wp:positionV>
                <wp:extent cx="1950720" cy="1094105"/>
                <wp:effectExtent l="0" t="0" r="0" b="0"/>
                <wp:wrapSquare wrapText="bothSides"/>
                <wp:docPr id="2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09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AE2D1" w14:textId="77777777" w:rsidR="00BE4760" w:rsidRDefault="00BE4760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14:paraId="707C2F6F" w14:textId="0B1F39AB" w:rsidR="00BE4760" w:rsidRPr="00BE4760" w:rsidRDefault="009B65EB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Análisis de Cuenta</w:t>
                            </w:r>
                            <w:r w:rsidR="00BE4760"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6734A869" w14:textId="0793D7F2" w:rsidR="00BE4760" w:rsidRPr="00BE4760" w:rsidRDefault="001D609B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KPI</w:t>
                            </w:r>
                          </w:p>
                          <w:p w14:paraId="6A2DC458" w14:textId="05FAA614" w:rsidR="00BE4760" w:rsidRPr="00BE4760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Conta</w:t>
                            </w:r>
                            <w:r w:rsidR="009B65EB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DC2C3ED" id="_x0000_s1070" type="#_x0000_t202" style="position:absolute;margin-left:179.2pt;margin-top:209.7pt;width:153.6pt;height:86.1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" filled="f" stroked="f">
                <v:textbox>
                  <w:txbxContent>
                    <w:p w14:paraId="261AE2D1" w14:textId="77777777" w:rsidR="00BE4760" w:rsidRDefault="00BE4760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  <w:p w14:paraId="707C2F6F" w14:textId="0B1F39AB" w:rsidR="00BE4760" w:rsidRPr="00BE4760" w:rsidRDefault="009B65EB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Análisis de Cuenta</w:t>
                      </w:r>
                      <w:r w:rsidR="00BE4760"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s</w:t>
                      </w:r>
                    </w:p>
                    <w:p w14:paraId="6734A869" w14:textId="0793D7F2" w:rsidR="00BE4760" w:rsidRPr="00BE4760" w:rsidRDefault="001D609B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KPI</w:t>
                      </w:r>
                    </w:p>
                    <w:p w14:paraId="6A2DC458" w14:textId="05FAA614" w:rsidR="00BE4760" w:rsidRPr="00BE4760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Conta</w:t>
                      </w:r>
                      <w:r w:rsidR="009B65EB">
                        <w:rPr>
                          <w:i/>
                          <w:color w:val="515151"/>
                          <w:sz w:val="24"/>
                          <w:szCs w:val="24"/>
                        </w:rPr>
                        <w:t>bilidad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65EB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F8F17F4" wp14:editId="1AFA421D">
                <wp:simplePos x="0" y="0"/>
                <wp:positionH relativeFrom="column">
                  <wp:posOffset>2169539</wp:posOffset>
                </wp:positionH>
                <wp:positionV relativeFrom="paragraph">
                  <wp:posOffset>3484245</wp:posOffset>
                </wp:positionV>
                <wp:extent cx="89535" cy="45085"/>
                <wp:effectExtent l="3175" t="0" r="8890" b="8890"/>
                <wp:wrapNone/>
                <wp:docPr id="269" name="Triángulo isóscele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148AA7F" id="Triángulo isósceles 269" o:spid="_x0000_s1026" type="#_x0000_t5" style="position:absolute;margin-left:170.85pt;margin-top:274.35pt;width:7.05pt;height:3.55pt;rotation:9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" fillcolor="#6179aa" stroked="f" strokeweight="1pt"/>
            </w:pict>
          </mc:Fallback>
        </mc:AlternateContent>
      </w:r>
      <w:r w:rsidR="00F45C1F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2EFEE0" wp14:editId="6B0EA00B">
                <wp:simplePos x="0" y="0"/>
                <wp:positionH relativeFrom="column">
                  <wp:posOffset>2165673</wp:posOffset>
                </wp:positionH>
                <wp:positionV relativeFrom="paragraph">
                  <wp:posOffset>3288575</wp:posOffset>
                </wp:positionV>
                <wp:extent cx="89535" cy="45085"/>
                <wp:effectExtent l="3175" t="0" r="8890" b="8890"/>
                <wp:wrapNone/>
                <wp:docPr id="268" name="Triángulo isóscele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F23EE47" id="Triángulo isósceles 268" o:spid="_x0000_s1026" type="#_x0000_t5" style="position:absolute;margin-left:170.55pt;margin-top:258.95pt;width:7.05pt;height:3.55pt;rotation:9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" fillcolor="#6179aa" stroked="f" strokeweight="1pt"/>
            </w:pict>
          </mc:Fallback>
        </mc:AlternateContent>
      </w:r>
      <w:r w:rsidR="00F45C1F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D9E7B4" wp14:editId="05D1A420">
                <wp:simplePos x="0" y="0"/>
                <wp:positionH relativeFrom="column">
                  <wp:posOffset>2165036</wp:posOffset>
                </wp:positionH>
                <wp:positionV relativeFrom="paragraph">
                  <wp:posOffset>3089819</wp:posOffset>
                </wp:positionV>
                <wp:extent cx="89535" cy="45085"/>
                <wp:effectExtent l="3175" t="0" r="8890" b="8890"/>
                <wp:wrapNone/>
                <wp:docPr id="267" name="Triángulo isóscele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F09853B" id="Triángulo isósceles 267" o:spid="_x0000_s1026" type="#_x0000_t5" style="position:absolute;margin-left:170.5pt;margin-top:243.3pt;width:7.05pt;height:3.55pt;rotation:9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" fillcolor="#6179aa" stroked="f" strokeweight="1pt"/>
            </w:pict>
          </mc:Fallback>
        </mc:AlternateContent>
      </w:r>
      <w:r w:rsidR="00F45C1F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2D0DA8E" wp14:editId="1F44A325">
                <wp:simplePos x="0" y="0"/>
                <wp:positionH relativeFrom="margin">
                  <wp:posOffset>276262</wp:posOffset>
                </wp:positionH>
                <wp:positionV relativeFrom="paragraph">
                  <wp:posOffset>2667033</wp:posOffset>
                </wp:positionV>
                <wp:extent cx="1744980" cy="1094105"/>
                <wp:effectExtent l="0" t="0" r="0" b="0"/>
                <wp:wrapSquare wrapText="bothSides"/>
                <wp:docPr id="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09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06BC1" w14:textId="77777777" w:rsidR="00BE4760" w:rsidRPr="00BE4760" w:rsidRDefault="00C54257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br/>
                            </w:r>
                            <w:r w:rsidR="00BE4760"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Recursos Humanos</w:t>
                            </w:r>
                          </w:p>
                          <w:p w14:paraId="2BD2996A" w14:textId="381FF72C" w:rsidR="00BE4760" w:rsidRPr="00BE4760" w:rsidRDefault="009B65EB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Legislación Laboral</w:t>
                            </w:r>
                          </w:p>
                          <w:p w14:paraId="49544A3A" w14:textId="73D6DF03" w:rsidR="00BE4760" w:rsidRPr="004D564D" w:rsidRDefault="009B65EB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Contratación Extranjeros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2D0DA8E" id="_x0000_s1071" type="#_x0000_t202" style="position:absolute;margin-left:21.75pt;margin-top:210pt;width:137.4pt;height:86.1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" filled="f" stroked="f">
                <v:textbox>
                  <w:txbxContent>
                    <w:p w14:paraId="39206BC1" w14:textId="77777777" w:rsidR="00BE4760" w:rsidRPr="00BE4760" w:rsidRDefault="00C54257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br/>
                      </w:r>
                      <w:r w:rsidR="00BE4760"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Recursos Humanos</w:t>
                      </w:r>
                    </w:p>
                    <w:p w14:paraId="2BD2996A" w14:textId="381FF72C" w:rsidR="00BE4760" w:rsidRPr="00BE4760" w:rsidRDefault="009B65EB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Legislación Laboral</w:t>
                      </w:r>
                    </w:p>
                    <w:p w14:paraId="49544A3A" w14:textId="73D6DF03" w:rsidR="00BE4760" w:rsidRPr="004D564D" w:rsidRDefault="009B65EB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Contratación Extranjeros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5C1F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EADBA86" wp14:editId="0DEC313B">
                <wp:simplePos x="0" y="0"/>
                <wp:positionH relativeFrom="margin">
                  <wp:posOffset>370840</wp:posOffset>
                </wp:positionH>
                <wp:positionV relativeFrom="paragraph">
                  <wp:posOffset>2408316</wp:posOffset>
                </wp:positionV>
                <wp:extent cx="3438525" cy="1404620"/>
                <wp:effectExtent l="0" t="0" r="0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DB253" w14:textId="77777777" w:rsidR="00A24E8B" w:rsidRPr="001B5912" w:rsidRDefault="00972651" w:rsidP="00A24E8B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APTITUDES Y 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2EADBA86" id="_x0000_s1072" type="#_x0000_t202" style="position:absolute;margin-left:29.2pt;margin-top:189.65pt;width:270.7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" filled="f" stroked="f">
                <v:textbox style="mso-fit-shape-to-text:t">
                  <w:txbxContent>
                    <w:p w14:paraId="4AADB253" w14:textId="77777777" w:rsidR="00A24E8B" w:rsidRPr="001B5912" w:rsidRDefault="00972651" w:rsidP="00A24E8B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APTITUDES Y CONOCIMIENTOS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5C1F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BA7E9DE" wp14:editId="57B6BC49">
                <wp:simplePos x="0" y="0"/>
                <wp:positionH relativeFrom="margin">
                  <wp:align>left</wp:align>
                </wp:positionH>
                <wp:positionV relativeFrom="paragraph">
                  <wp:posOffset>2459043</wp:posOffset>
                </wp:positionV>
                <wp:extent cx="6100852" cy="31242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211" name="Rectángulo 211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Imagen 22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230" name="Imagen 23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231" name="Imagen 23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8151" y="51758"/>
                            <a:ext cx="180975" cy="19050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4C8FFA80" id="Group 3" o:spid="_x0000_s1026" style="position:absolute;margin-left:0;margin-top:193.65pt;width:480.4pt;height:24.6pt;z-index:251728896;mso-position-horizontal:left;mso-position-horizontal-relative:margin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">
                <v:rect id="Rectángulo 211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" filled="f" stroked="f" strokeweight="1pt"/>
                <v:shape id="Imagen 229" o:spid="_x0000_s1028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">
                  <v:imagedata r:id="rId13" o:title="" grayscale="t"/>
                </v:shape>
                <v:shape id="Imagen 230" o:spid="_x0000_s1029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">
                  <v:imagedata r:id="rId13" o:title="" grayscale="t"/>
                </v:shape>
                <v:shape id="Imagen 231" o:spid="_x0000_s1030" type="#_x0000_t75" style="position:absolute;left:39681;top:517;width:1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">
                  <v:imagedata r:id="rId14" o:title=""/>
                </v:shape>
                <w10:wrap anchorx="margin"/>
              </v:group>
            </w:pict>
          </mc:Fallback>
        </mc:AlternateContent>
      </w:r>
      <w:r w:rsidR="00AA6C76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AD77F5F" wp14:editId="583E1935">
                <wp:simplePos x="0" y="0"/>
                <wp:positionH relativeFrom="margin">
                  <wp:align>left</wp:align>
                </wp:positionH>
                <wp:positionV relativeFrom="paragraph">
                  <wp:posOffset>5432186</wp:posOffset>
                </wp:positionV>
                <wp:extent cx="89535" cy="45085"/>
                <wp:effectExtent l="3175" t="0" r="8890" b="8890"/>
                <wp:wrapNone/>
                <wp:docPr id="327" name="Triángulo isósceles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C7F0DAE" id="Triángulo isósceles 327" o:spid="_x0000_s1026" type="#_x0000_t5" style="position:absolute;margin-left:0;margin-top:427.75pt;width:7.05pt;height:3.55pt;rotation:90;z-index:251928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" fillcolor="#7f7f7f [1612]" stroked="f" strokeweight="1pt">
                <w10:wrap anchorx="margin"/>
              </v:shape>
            </w:pict>
          </mc:Fallback>
        </mc:AlternateContent>
      </w:r>
      <w:r w:rsidR="00AA6C76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159DAD9" wp14:editId="4F2D9371">
                <wp:simplePos x="0" y="0"/>
                <wp:positionH relativeFrom="margin">
                  <wp:align>left</wp:align>
                </wp:positionH>
                <wp:positionV relativeFrom="paragraph">
                  <wp:posOffset>5205302</wp:posOffset>
                </wp:positionV>
                <wp:extent cx="89535" cy="45085"/>
                <wp:effectExtent l="3175" t="0" r="8890" b="8890"/>
                <wp:wrapNone/>
                <wp:docPr id="365" name="Triángulo isósceles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39C938D" id="Triángulo isósceles 365" o:spid="_x0000_s1026" type="#_x0000_t5" style="position:absolute;margin-left:0;margin-top:409.85pt;width:7.05pt;height:3.55pt;rotation:90;z-index:251927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" fillcolor="#7f7f7f [1612]" stroked="f" strokeweight="1pt">
                <w10:wrap anchorx="margin"/>
              </v:shape>
            </w:pict>
          </mc:Fallback>
        </mc:AlternateContent>
      </w:r>
      <w:r w:rsidR="00AA6C76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27E4360" wp14:editId="60EB6DE0">
                <wp:simplePos x="0" y="0"/>
                <wp:positionH relativeFrom="margin">
                  <wp:align>left</wp:align>
                </wp:positionH>
                <wp:positionV relativeFrom="paragraph">
                  <wp:posOffset>4983496</wp:posOffset>
                </wp:positionV>
                <wp:extent cx="89535" cy="45085"/>
                <wp:effectExtent l="3175" t="0" r="8890" b="8890"/>
                <wp:wrapNone/>
                <wp:docPr id="366" name="Triángulo isósceles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5B7ADF3" id="Triángulo isósceles 366" o:spid="_x0000_s1026" type="#_x0000_t5" style="position:absolute;margin-left:0;margin-top:392.4pt;width:7.05pt;height:3.55pt;rotation:90;z-index:251926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" fillcolor="#7f7f7f [1612]" stroked="f" strokeweight="1pt">
                <w10:wrap anchorx="margin"/>
              </v:shape>
            </w:pict>
          </mc:Fallback>
        </mc:AlternateContent>
      </w:r>
      <w:r w:rsidR="00AA6C76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2E30676" wp14:editId="1A7BBFC6">
                <wp:simplePos x="0" y="0"/>
                <wp:positionH relativeFrom="margin">
                  <wp:align>left</wp:align>
                </wp:positionH>
                <wp:positionV relativeFrom="paragraph">
                  <wp:posOffset>4725876</wp:posOffset>
                </wp:positionV>
                <wp:extent cx="89535" cy="45085"/>
                <wp:effectExtent l="3175" t="0" r="8890" b="8890"/>
                <wp:wrapNone/>
                <wp:docPr id="367" name="Triángulo isósceles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EEA0752" id="Triángulo isósceles 367" o:spid="_x0000_s1026" type="#_x0000_t5" style="position:absolute;margin-left:0;margin-top:372.1pt;width:7.05pt;height:3.55pt;rotation:90;z-index:251925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" fillcolor="#7f7f7f [1612]" stroked="f" strokeweight="1pt">
                <w10:wrap anchorx="margin"/>
              </v:shape>
            </w:pict>
          </mc:Fallback>
        </mc:AlternateContent>
      </w:r>
      <w:r w:rsidR="00AA6C76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878DFC8" wp14:editId="702DAEC1">
                <wp:simplePos x="0" y="0"/>
                <wp:positionH relativeFrom="margin">
                  <wp:align>left</wp:align>
                </wp:positionH>
                <wp:positionV relativeFrom="paragraph">
                  <wp:posOffset>4491734</wp:posOffset>
                </wp:positionV>
                <wp:extent cx="89535" cy="45085"/>
                <wp:effectExtent l="3175" t="0" r="8890" b="8890"/>
                <wp:wrapNone/>
                <wp:docPr id="368" name="Triángulo isósceles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CE1FAFD" id="Triángulo isósceles 368" o:spid="_x0000_s1026" type="#_x0000_t5" style="position:absolute;margin-left:0;margin-top:353.7pt;width:7.05pt;height:3.55pt;rotation:90;z-index:251924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" fillcolor="#7f7f7f [1612]" stroked="f" strokeweight="1pt">
                <w10:wrap anchorx="margin"/>
              </v:shape>
            </w:pict>
          </mc:Fallback>
        </mc:AlternateContent>
      </w:r>
      <w:r w:rsidR="00AA6C76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3961DAC" wp14:editId="50FD1731">
                <wp:simplePos x="0" y="0"/>
                <wp:positionH relativeFrom="leftMargin">
                  <wp:posOffset>909320</wp:posOffset>
                </wp:positionH>
                <wp:positionV relativeFrom="paragraph">
                  <wp:posOffset>3480179</wp:posOffset>
                </wp:positionV>
                <wp:extent cx="89535" cy="45085"/>
                <wp:effectExtent l="3175" t="0" r="8890" b="8890"/>
                <wp:wrapNone/>
                <wp:docPr id="369" name="Triángulo isósceles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2EE29AD" id="Triángulo isósceles 369" o:spid="_x0000_s1026" type="#_x0000_t5" style="position:absolute;margin-left:71.6pt;margin-top:274.05pt;width:7.05pt;height:3.55pt;rotation:90;z-index:251931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" fillcolor="#6179aa" stroked="f" strokeweight="1pt">
                <w10:wrap anchorx="margin"/>
              </v:shape>
            </w:pict>
          </mc:Fallback>
        </mc:AlternateContent>
      </w:r>
      <w:r w:rsidR="00AA6C76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86F8620" wp14:editId="09792C81">
                <wp:simplePos x="0" y="0"/>
                <wp:positionH relativeFrom="leftMargin">
                  <wp:posOffset>909320</wp:posOffset>
                </wp:positionH>
                <wp:positionV relativeFrom="paragraph">
                  <wp:posOffset>3283140</wp:posOffset>
                </wp:positionV>
                <wp:extent cx="89535" cy="45085"/>
                <wp:effectExtent l="3175" t="0" r="8890" b="8890"/>
                <wp:wrapNone/>
                <wp:docPr id="370" name="Triángulo isósceles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F5BDBC2" id="Triángulo isósceles 370" o:spid="_x0000_s1026" type="#_x0000_t5" style="position:absolute;margin-left:71.6pt;margin-top:258.5pt;width:7.05pt;height:3.55pt;rotation:90;z-index:251930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" fillcolor="#6179aa" stroked="f" strokeweight="1pt">
                <w10:wrap anchorx="margin"/>
              </v:shape>
            </w:pict>
          </mc:Fallback>
        </mc:AlternateContent>
      </w:r>
      <w:r w:rsidR="00AA6C76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8AD1128" wp14:editId="7277D929">
                <wp:simplePos x="0" y="0"/>
                <wp:positionH relativeFrom="leftMargin">
                  <wp:posOffset>904875</wp:posOffset>
                </wp:positionH>
                <wp:positionV relativeFrom="paragraph">
                  <wp:posOffset>3071684</wp:posOffset>
                </wp:positionV>
                <wp:extent cx="89535" cy="45085"/>
                <wp:effectExtent l="3175" t="0" r="8890" b="8890"/>
                <wp:wrapNone/>
                <wp:docPr id="371" name="Triángulo isósceles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8728E3E" id="Triángulo isósceles 371" o:spid="_x0000_s1026" type="#_x0000_t5" style="position:absolute;margin-left:71.25pt;margin-top:241.85pt;width:7.05pt;height:3.55pt;rotation:90;z-index:251929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" fillcolor="#6179aa" stroked="f" strokeweight="1pt">
                <w10:wrap anchorx="margin"/>
              </v:shape>
            </w:pict>
          </mc:Fallback>
        </mc:AlternateContent>
      </w:r>
      <w:r w:rsidR="00AA6C76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7AD2EB7C" wp14:editId="08A0DBFA">
                <wp:simplePos x="0" y="0"/>
                <wp:positionH relativeFrom="margin">
                  <wp:posOffset>1140032</wp:posOffset>
                </wp:positionH>
                <wp:positionV relativeFrom="paragraph">
                  <wp:posOffset>6232962</wp:posOffset>
                </wp:positionV>
                <wp:extent cx="1696720" cy="492125"/>
                <wp:effectExtent l="0" t="0" r="0" b="3175"/>
                <wp:wrapSquare wrapText="bothSides"/>
                <wp:docPr id="3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BF771" w14:textId="77777777" w:rsidR="00AA6C76" w:rsidRPr="007E5532" w:rsidRDefault="00AA6C76" w:rsidP="00AA6C76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14:paraId="512093A0" w14:textId="77777777" w:rsidR="00AA6C76" w:rsidRPr="007E5532" w:rsidRDefault="00AA6C76" w:rsidP="00AA6C76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AD2EB7C" id="_x0000_s1073" type="#_x0000_t202" style="position:absolute;margin-left:89.75pt;margin-top:490.8pt;width:133.6pt;height:38.75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" filled="f" stroked="f">
                <v:textbox>
                  <w:txbxContent>
                    <w:p w14:paraId="670BF771" w14:textId="77777777" w:rsidR="00AA6C76" w:rsidRPr="007E5532" w:rsidRDefault="00AA6C76" w:rsidP="00AA6C76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14:paraId="512093A0" w14:textId="77777777" w:rsidR="00AA6C76" w:rsidRPr="007E5532" w:rsidRDefault="00AA6C76" w:rsidP="00AA6C76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6C76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923456" behindDoc="1" locked="0" layoutInCell="1" allowOverlap="1" wp14:anchorId="1E23B6E7" wp14:editId="5B2C6E6B">
                <wp:simplePos x="0" y="0"/>
                <wp:positionH relativeFrom="margin">
                  <wp:posOffset>354156</wp:posOffset>
                </wp:positionH>
                <wp:positionV relativeFrom="paragraph">
                  <wp:posOffset>4317761</wp:posOffset>
                </wp:positionV>
                <wp:extent cx="3871595" cy="1424940"/>
                <wp:effectExtent l="0" t="0" r="0" b="3810"/>
                <wp:wrapNone/>
                <wp:docPr id="3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595" cy="1424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A4BED" w14:textId="77777777" w:rsidR="00AA6C76" w:rsidRPr="00D35AA5" w:rsidRDefault="00AA6C76" w:rsidP="00AA6C76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Español (Lengua Nativa)</w:t>
                            </w:r>
                          </w:p>
                          <w:p w14:paraId="6C5FB9A2" w14:textId="77777777" w:rsidR="00AA6C76" w:rsidRPr="00D35AA5" w:rsidRDefault="00AA6C76" w:rsidP="00AA6C76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Defontana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( Módulos RR.HH y Contabilidad / 2018 - 2022</w:t>
                            </w: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F616354" w14:textId="77777777" w:rsidR="00AA6C76" w:rsidRPr="00D35AA5" w:rsidRDefault="00AA6C76" w:rsidP="00AA6C76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Softland</w:t>
                            </w: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Modulo de RR.HH y Contabilidad / 2013 - 2018</w:t>
                            </w: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62C6183" w14:textId="77777777" w:rsidR="00AA6C76" w:rsidRPr="00D35AA5" w:rsidRDefault="00AA6C76" w:rsidP="00AA6C76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Cobol (Sistema interno, de RR.HH / 2010 - 2013</w:t>
                            </w: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FA5A9D2" w14:textId="77777777" w:rsidR="00AA6C76" w:rsidRPr="00D35AA5" w:rsidRDefault="00AA6C76" w:rsidP="00AA6C76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Transtecnia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(Modulo Contabilidad / 2008 - 2010</w:t>
                            </w: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1709EDB" w14:textId="77777777" w:rsidR="00AA6C76" w:rsidRPr="00D35AA5" w:rsidRDefault="00AA6C76" w:rsidP="00AA6C76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588AE88F" w14:textId="77777777" w:rsidR="00AA6C76" w:rsidRPr="00D35AA5" w:rsidRDefault="00AA6C76" w:rsidP="00AA6C76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E23B6E7" id="_x0000_s1074" type="#_x0000_t202" style="position:absolute;margin-left:27.9pt;margin-top:340pt;width:304.85pt;height:112.2pt;z-index:-251393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" filled="f" stroked="f">
                <v:textbox>
                  <w:txbxContent>
                    <w:p w14:paraId="5A9A4BED" w14:textId="77777777" w:rsidR="00AA6C76" w:rsidRPr="00D35AA5" w:rsidRDefault="00AA6C76" w:rsidP="00AA6C76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Español (Lengua Nativa)</w:t>
                      </w:r>
                    </w:p>
                    <w:p w14:paraId="6C5FB9A2" w14:textId="77777777" w:rsidR="00AA6C76" w:rsidRPr="00D35AA5" w:rsidRDefault="00AA6C76" w:rsidP="00AA6C76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Defontana ( Módulos RR.HH y Contabilidad / 2018 - 2022</w:t>
                      </w: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)</w:t>
                      </w:r>
                    </w:p>
                    <w:p w14:paraId="2F616354" w14:textId="77777777" w:rsidR="00AA6C76" w:rsidRPr="00D35AA5" w:rsidRDefault="00AA6C76" w:rsidP="00AA6C76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Softland</w:t>
                      </w: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Modulo de RR.HH y Contabilidad / 2013 - 2018</w:t>
                      </w: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)</w:t>
                      </w:r>
                    </w:p>
                    <w:p w14:paraId="462C6183" w14:textId="77777777" w:rsidR="00AA6C76" w:rsidRPr="00D35AA5" w:rsidRDefault="00AA6C76" w:rsidP="00AA6C76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Cobol (Sistema interno, de RR.HH / 2010 - 2013</w:t>
                      </w: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)</w:t>
                      </w:r>
                    </w:p>
                    <w:p w14:paraId="2FA5A9D2" w14:textId="77777777" w:rsidR="00AA6C76" w:rsidRPr="00D35AA5" w:rsidRDefault="00AA6C76" w:rsidP="00AA6C76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Transtecnia (Modulo Contabilidad / 2008 - 2010</w:t>
                      </w: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)</w:t>
                      </w:r>
                    </w:p>
                    <w:p w14:paraId="01709EDB" w14:textId="77777777" w:rsidR="00AA6C76" w:rsidRPr="00D35AA5" w:rsidRDefault="00AA6C76" w:rsidP="00AA6C76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588AE88F" w14:textId="77777777" w:rsidR="00AA6C76" w:rsidRPr="00D35AA5" w:rsidRDefault="00AA6C76" w:rsidP="00AA6C76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6C76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918336" behindDoc="0" locked="0" layoutInCell="1" allowOverlap="1" wp14:anchorId="5294E90B" wp14:editId="35BD3399">
                <wp:simplePos x="0" y="0"/>
                <wp:positionH relativeFrom="margin">
                  <wp:align>left</wp:align>
                </wp:positionH>
                <wp:positionV relativeFrom="paragraph">
                  <wp:posOffset>3920639</wp:posOffset>
                </wp:positionV>
                <wp:extent cx="6100852" cy="312528"/>
                <wp:effectExtent l="0" t="0" r="0" b="0"/>
                <wp:wrapNone/>
                <wp:docPr id="37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528"/>
                          <a:chOff x="0" y="0"/>
                          <a:chExt cx="6100852" cy="312528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375" name="Rectángulo 375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Imagen 376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95275" cy="295275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377" name="Imagen 377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295275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378" name="Imagen 378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1004" y="69012"/>
                            <a:ext cx="180975" cy="180975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562782DE" id="Group 4" o:spid="_x0000_s1026" style="position:absolute;margin-left:0;margin-top:308.7pt;width:480.4pt;height:24.6pt;z-index:251918336;mso-position-horizontal:left;mso-position-horizontal-relative:margin" coordsize="61008,3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">
                <v:rect id="Rectángulo 375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" filled="f" stroked="f" strokeweight="1pt"/>
                <v:shape id="Imagen 376" o:spid="_x0000_s1028" type="#_x0000_t75" style="position:absolute;top:172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">
                  <v:imagedata r:id="rId19" o:title="" grayscale="t"/>
                </v:shape>
                <v:shape id="Imagen 377" o:spid="_x0000_s1029" type="#_x0000_t75" style="position:absolute;left:58055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">
                  <v:imagedata r:id="rId19" o:title="" grayscale="t"/>
                </v:shape>
                <v:shape id="Imagen 378" o:spid="_x0000_s1030" type="#_x0000_t75" style="position:absolute;left:30710;top:690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">
                  <v:imagedata r:id="rId20" o:title=""/>
                </v:shape>
                <w10:wrap anchorx="margin"/>
              </v:group>
            </w:pict>
          </mc:Fallback>
        </mc:AlternateContent>
      </w:r>
      <w:r w:rsidR="00AA6C76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36713DF0" wp14:editId="3161F35C">
                <wp:simplePos x="0" y="0"/>
                <wp:positionH relativeFrom="margin">
                  <wp:posOffset>388299</wp:posOffset>
                </wp:positionH>
                <wp:positionV relativeFrom="paragraph">
                  <wp:posOffset>3887808</wp:posOffset>
                </wp:positionV>
                <wp:extent cx="2724150" cy="1404620"/>
                <wp:effectExtent l="0" t="0" r="0" b="0"/>
                <wp:wrapSquare wrapText="bothSides"/>
                <wp:docPr id="3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02103" w14:textId="77777777" w:rsidR="00AA6C76" w:rsidRPr="001B5912" w:rsidRDefault="00AA6C76" w:rsidP="00AA6C76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IDIOMAS Y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36713DF0" id="_x0000_s1075" type="#_x0000_t202" style="position:absolute;margin-left:30.55pt;margin-top:306.15pt;width:214.5pt;height:110.6pt;z-index:251919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" filled="f" stroked="f">
                <v:textbox style="mso-fit-shape-to-text:t">
                  <w:txbxContent>
                    <w:p w14:paraId="3C102103" w14:textId="77777777" w:rsidR="00AA6C76" w:rsidRPr="001B5912" w:rsidRDefault="00AA6C76" w:rsidP="00AA6C76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IDIOMAS Y 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6C76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5C1DBBA" wp14:editId="4917371A">
                <wp:simplePos x="0" y="0"/>
                <wp:positionH relativeFrom="column">
                  <wp:posOffset>4211312</wp:posOffset>
                </wp:positionH>
                <wp:positionV relativeFrom="paragraph">
                  <wp:posOffset>3499205</wp:posOffset>
                </wp:positionV>
                <wp:extent cx="89535" cy="45085"/>
                <wp:effectExtent l="3175" t="0" r="8890" b="8890"/>
                <wp:wrapNone/>
                <wp:docPr id="380" name="Triángulo isósceles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4FA0AAF" id="Triángulo isósceles 380" o:spid="_x0000_s1026" type="#_x0000_t5" style="position:absolute;margin-left:331.6pt;margin-top:275.55pt;width:7.05pt;height:3.55pt;rotation:90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" fillcolor="#6179aa" stroked="f" strokeweight="1pt"/>
            </w:pict>
          </mc:Fallback>
        </mc:AlternateContent>
      </w:r>
      <w:r w:rsidR="00AA6C76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AA9B3B1" wp14:editId="7B5F5F92">
                <wp:simplePos x="0" y="0"/>
                <wp:positionH relativeFrom="column">
                  <wp:posOffset>4214487</wp:posOffset>
                </wp:positionH>
                <wp:positionV relativeFrom="paragraph">
                  <wp:posOffset>3302354</wp:posOffset>
                </wp:positionV>
                <wp:extent cx="89535" cy="45085"/>
                <wp:effectExtent l="3175" t="0" r="8890" b="8890"/>
                <wp:wrapNone/>
                <wp:docPr id="381" name="Triángulo isósceles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191B713" id="Triángulo isósceles 381" o:spid="_x0000_s1026" type="#_x0000_t5" style="position:absolute;margin-left:331.85pt;margin-top:260.05pt;width:7.05pt;height:3.55pt;rotation:90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" fillcolor="#6179aa" stroked="f" strokeweight="1pt"/>
            </w:pict>
          </mc:Fallback>
        </mc:AlternateContent>
      </w:r>
      <w:r w:rsidR="00AA6C76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4E24ED1" wp14:editId="48F65542">
                <wp:simplePos x="0" y="0"/>
                <wp:positionH relativeFrom="column">
                  <wp:posOffset>4211019</wp:posOffset>
                </wp:positionH>
                <wp:positionV relativeFrom="paragraph">
                  <wp:posOffset>3103600</wp:posOffset>
                </wp:positionV>
                <wp:extent cx="89535" cy="45085"/>
                <wp:effectExtent l="3175" t="0" r="8890" b="8890"/>
                <wp:wrapNone/>
                <wp:docPr id="382" name="Triángulo isósceles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1920001" id="Triángulo isósceles 382" o:spid="_x0000_s1026" type="#_x0000_t5" style="position:absolute;margin-left:331.6pt;margin-top:244.4pt;width:7.05pt;height:3.55pt;rotation:90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" fillcolor="#6179aa" stroked="f" strokeweight="1pt"/>
            </w:pict>
          </mc:Fallback>
        </mc:AlternateContent>
      </w:r>
      <w:r w:rsidR="00AA6C76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2D319AB2" wp14:editId="630870B5">
                <wp:simplePos x="0" y="0"/>
                <wp:positionH relativeFrom="margin">
                  <wp:posOffset>4334510</wp:posOffset>
                </wp:positionH>
                <wp:positionV relativeFrom="paragraph">
                  <wp:posOffset>2661986</wp:posOffset>
                </wp:positionV>
                <wp:extent cx="1950720" cy="1094105"/>
                <wp:effectExtent l="0" t="0" r="0" b="0"/>
                <wp:wrapSquare wrapText="bothSides"/>
                <wp:docPr id="3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09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85625" w14:textId="77777777" w:rsidR="00AA6C76" w:rsidRDefault="00AA6C76" w:rsidP="00AA6C76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14:paraId="071D7774" w14:textId="77777777" w:rsidR="00AA6C76" w:rsidRDefault="00AA6C76" w:rsidP="00AA6C76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Análisis  estadí</w:t>
                            </w: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stico</w:t>
                            </w:r>
                          </w:p>
                          <w:p w14:paraId="107C3E7D" w14:textId="77777777" w:rsidR="00AA6C76" w:rsidRPr="00BE4760" w:rsidRDefault="00AA6C76" w:rsidP="00AA6C76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Mercadotecnia Digital</w:t>
                            </w:r>
                          </w:p>
                          <w:p w14:paraId="0975EE5F" w14:textId="77777777" w:rsidR="00AA6C76" w:rsidRPr="00BE4760" w:rsidRDefault="00AA6C76" w:rsidP="00AA6C76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Excel Avanzado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D319AB2" id="_x0000_s1076" type="#_x0000_t202" style="position:absolute;margin-left:341.3pt;margin-top:209.6pt;width:153.6pt;height:86.15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" filled="f" stroked="f">
                <v:textbox>
                  <w:txbxContent>
                    <w:p w14:paraId="19485625" w14:textId="77777777" w:rsidR="00AA6C76" w:rsidRDefault="00AA6C76" w:rsidP="00AA6C76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  <w:p w14:paraId="071D7774" w14:textId="77777777" w:rsidR="00AA6C76" w:rsidRDefault="00AA6C76" w:rsidP="00AA6C76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Análisis  estadí</w:t>
                      </w: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stico</w:t>
                      </w:r>
                    </w:p>
                    <w:p w14:paraId="107C3E7D" w14:textId="77777777" w:rsidR="00AA6C76" w:rsidRPr="00BE4760" w:rsidRDefault="00AA6C76" w:rsidP="00AA6C76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Mercadotecnia Digital</w:t>
                      </w:r>
                    </w:p>
                    <w:p w14:paraId="0975EE5F" w14:textId="77777777" w:rsidR="00AA6C76" w:rsidRPr="00BE4760" w:rsidRDefault="00AA6C76" w:rsidP="00AA6C76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Excel Avanzado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6C76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55D8CBFC" wp14:editId="79166287">
                <wp:simplePos x="0" y="0"/>
                <wp:positionH relativeFrom="margin">
                  <wp:posOffset>2275840</wp:posOffset>
                </wp:positionH>
                <wp:positionV relativeFrom="paragraph">
                  <wp:posOffset>2663190</wp:posOffset>
                </wp:positionV>
                <wp:extent cx="1950720" cy="1094105"/>
                <wp:effectExtent l="0" t="0" r="0" b="0"/>
                <wp:wrapSquare wrapText="bothSides"/>
                <wp:docPr id="3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09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C6D9F" w14:textId="77777777" w:rsidR="00AA6C76" w:rsidRDefault="00AA6C76" w:rsidP="00AA6C76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14:paraId="08F61A66" w14:textId="77777777" w:rsidR="00AA6C76" w:rsidRPr="00BE4760" w:rsidRDefault="00AA6C76" w:rsidP="00AA6C76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Análisis de Cuenta</w:t>
                            </w: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645F5FEB" w14:textId="77777777" w:rsidR="00AA6C76" w:rsidRPr="00BE4760" w:rsidRDefault="00AA6C76" w:rsidP="00AA6C76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KPI</w:t>
                            </w:r>
                          </w:p>
                          <w:p w14:paraId="39EFA24C" w14:textId="77777777" w:rsidR="00AA6C76" w:rsidRPr="00BE4760" w:rsidRDefault="00AA6C76" w:rsidP="00AA6C76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Conta</w:t>
                            </w: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5D8CBFC" id="_x0000_s1077" type="#_x0000_t202" style="position:absolute;margin-left:179.2pt;margin-top:209.7pt;width:153.6pt;height:86.15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" filled="f" stroked="f">
                <v:textbox>
                  <w:txbxContent>
                    <w:p w14:paraId="03AC6D9F" w14:textId="77777777" w:rsidR="00AA6C76" w:rsidRDefault="00AA6C76" w:rsidP="00AA6C76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  <w:p w14:paraId="08F61A66" w14:textId="77777777" w:rsidR="00AA6C76" w:rsidRPr="00BE4760" w:rsidRDefault="00AA6C76" w:rsidP="00AA6C76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Análisis de Cuenta</w:t>
                      </w: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s</w:t>
                      </w:r>
                    </w:p>
                    <w:p w14:paraId="645F5FEB" w14:textId="77777777" w:rsidR="00AA6C76" w:rsidRPr="00BE4760" w:rsidRDefault="00AA6C76" w:rsidP="00AA6C76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KPI</w:t>
                      </w:r>
                    </w:p>
                    <w:p w14:paraId="39EFA24C" w14:textId="77777777" w:rsidR="00AA6C76" w:rsidRPr="00BE4760" w:rsidRDefault="00AA6C76" w:rsidP="00AA6C76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Conta</w:t>
                      </w: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bilidad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6C76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ACEC908" wp14:editId="1A0318A4">
                <wp:simplePos x="0" y="0"/>
                <wp:positionH relativeFrom="column">
                  <wp:posOffset>2169539</wp:posOffset>
                </wp:positionH>
                <wp:positionV relativeFrom="paragraph">
                  <wp:posOffset>3484245</wp:posOffset>
                </wp:positionV>
                <wp:extent cx="89535" cy="45085"/>
                <wp:effectExtent l="3175" t="0" r="8890" b="8890"/>
                <wp:wrapNone/>
                <wp:docPr id="385" name="Triángulo isósceles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1472499" id="Triángulo isósceles 385" o:spid="_x0000_s1026" type="#_x0000_t5" style="position:absolute;margin-left:170.85pt;margin-top:274.35pt;width:7.05pt;height:3.55pt;rotation:90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" fillcolor="#6179aa" stroked="f" strokeweight="1pt"/>
            </w:pict>
          </mc:Fallback>
        </mc:AlternateContent>
      </w:r>
      <w:r w:rsidR="00AA6C76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3D5123D" wp14:editId="20296CA7">
                <wp:simplePos x="0" y="0"/>
                <wp:positionH relativeFrom="column">
                  <wp:posOffset>2165673</wp:posOffset>
                </wp:positionH>
                <wp:positionV relativeFrom="paragraph">
                  <wp:posOffset>3288575</wp:posOffset>
                </wp:positionV>
                <wp:extent cx="89535" cy="45085"/>
                <wp:effectExtent l="3175" t="0" r="8890" b="8890"/>
                <wp:wrapNone/>
                <wp:docPr id="386" name="Triángulo isósceles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23379E8" id="Triángulo isósceles 386" o:spid="_x0000_s1026" type="#_x0000_t5" style="position:absolute;margin-left:170.55pt;margin-top:258.95pt;width:7.05pt;height:3.55pt;rotation:90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" fillcolor="#6179aa" stroked="f" strokeweight="1pt"/>
            </w:pict>
          </mc:Fallback>
        </mc:AlternateContent>
      </w:r>
      <w:r w:rsidR="00AA6C76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03A08E0" wp14:editId="7D735AC7">
                <wp:simplePos x="0" y="0"/>
                <wp:positionH relativeFrom="column">
                  <wp:posOffset>2165036</wp:posOffset>
                </wp:positionH>
                <wp:positionV relativeFrom="paragraph">
                  <wp:posOffset>3089819</wp:posOffset>
                </wp:positionV>
                <wp:extent cx="89535" cy="45085"/>
                <wp:effectExtent l="3175" t="0" r="8890" b="8890"/>
                <wp:wrapNone/>
                <wp:docPr id="387" name="Triángulo isósceles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3067C95" id="Triángulo isósceles 387" o:spid="_x0000_s1026" type="#_x0000_t5" style="position:absolute;margin-left:170.5pt;margin-top:243.3pt;width:7.05pt;height:3.55pt;rotation:90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" fillcolor="#6179aa" stroked="f" strokeweight="1pt"/>
            </w:pict>
          </mc:Fallback>
        </mc:AlternateContent>
      </w:r>
      <w:r w:rsidR="00AA6C76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4D6E8997" wp14:editId="24A14517">
                <wp:simplePos x="0" y="0"/>
                <wp:positionH relativeFrom="margin">
                  <wp:posOffset>276262</wp:posOffset>
                </wp:positionH>
                <wp:positionV relativeFrom="paragraph">
                  <wp:posOffset>2667033</wp:posOffset>
                </wp:positionV>
                <wp:extent cx="1744980" cy="1094105"/>
                <wp:effectExtent l="0" t="0" r="0" b="0"/>
                <wp:wrapSquare wrapText="bothSides"/>
                <wp:docPr id="3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09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B8CB7" w14:textId="77777777" w:rsidR="00AA6C76" w:rsidRPr="00BE4760" w:rsidRDefault="00AA6C76" w:rsidP="00AA6C76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br/>
                            </w: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Recursos Humanos</w:t>
                            </w:r>
                          </w:p>
                          <w:p w14:paraId="403236C6" w14:textId="77777777" w:rsidR="00AA6C76" w:rsidRPr="00BE4760" w:rsidRDefault="00AA6C76" w:rsidP="00AA6C76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Legislación Laboral</w:t>
                            </w:r>
                          </w:p>
                          <w:p w14:paraId="616C3227" w14:textId="77777777" w:rsidR="00AA6C76" w:rsidRPr="004D564D" w:rsidRDefault="00AA6C76" w:rsidP="00AA6C76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Contratación Extranjeros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D6E8997" id="_x0000_s1078" type="#_x0000_t202" style="position:absolute;margin-left:21.75pt;margin-top:210pt;width:137.4pt;height:86.15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" filled="f" stroked="f">
                <v:textbox>
                  <w:txbxContent>
                    <w:p w14:paraId="515B8CB7" w14:textId="77777777" w:rsidR="00AA6C76" w:rsidRPr="00BE4760" w:rsidRDefault="00AA6C76" w:rsidP="00AA6C76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br/>
                      </w: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>Recursos Humanos</w:t>
                      </w:r>
                    </w:p>
                    <w:p w14:paraId="403236C6" w14:textId="77777777" w:rsidR="00AA6C76" w:rsidRPr="00BE4760" w:rsidRDefault="00AA6C76" w:rsidP="00AA6C76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Legislación Laboral</w:t>
                      </w:r>
                    </w:p>
                    <w:p w14:paraId="616C3227" w14:textId="77777777" w:rsidR="00AA6C76" w:rsidRPr="004D564D" w:rsidRDefault="00AA6C76" w:rsidP="00AA6C76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Contratación Extranjeros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6C76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59E45806" wp14:editId="2811C1C3">
                <wp:simplePos x="0" y="0"/>
                <wp:positionH relativeFrom="margin">
                  <wp:posOffset>370840</wp:posOffset>
                </wp:positionH>
                <wp:positionV relativeFrom="paragraph">
                  <wp:posOffset>2408316</wp:posOffset>
                </wp:positionV>
                <wp:extent cx="3438525" cy="1404620"/>
                <wp:effectExtent l="0" t="0" r="0" b="0"/>
                <wp:wrapSquare wrapText="bothSides"/>
                <wp:docPr id="3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F7E8E" w14:textId="77777777" w:rsidR="00AA6C76" w:rsidRPr="001B5912" w:rsidRDefault="00AA6C76" w:rsidP="00AA6C76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APTITUDES Y 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59E45806" id="_x0000_s1079" type="#_x0000_t202" style="position:absolute;margin-left:29.2pt;margin-top:189.65pt;width:270.75pt;height:110.6pt;z-index:251917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" filled="f" stroked="f">
                <v:textbox style="mso-fit-shape-to-text:t">
                  <w:txbxContent>
                    <w:p w14:paraId="67EF7E8E" w14:textId="77777777" w:rsidR="00AA6C76" w:rsidRPr="001B5912" w:rsidRDefault="00AA6C76" w:rsidP="00AA6C76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APTITUDES Y CONOCIMIENTOS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6C76" w:rsidRPr="00A3780B">
        <w:rPr>
          <w:rFonts w:asciiTheme="majorHAnsi" w:hAnsiTheme="majorHAnsi" w:cstheme="majorHAnsi"/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4C4318AD" wp14:editId="45167F96">
                <wp:simplePos x="0" y="0"/>
                <wp:positionH relativeFrom="margin">
                  <wp:align>left</wp:align>
                </wp:positionH>
                <wp:positionV relativeFrom="paragraph">
                  <wp:posOffset>2459043</wp:posOffset>
                </wp:positionV>
                <wp:extent cx="6100852" cy="312420"/>
                <wp:effectExtent l="0" t="0" r="0" b="0"/>
                <wp:wrapNone/>
                <wp:docPr id="39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391" name="Rectángulo 391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2" name="Imagen 39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393" name="Imagen 39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394" name="Imagen 39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8151" y="51758"/>
                            <a:ext cx="180975" cy="19050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769087F8" id="Group 3" o:spid="_x0000_s1026" style="position:absolute;margin-left:0;margin-top:193.65pt;width:480.4pt;height:24.6pt;z-index:251916288;mso-position-horizontal:left;mso-position-horizontal-relative:margin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">
                <v:rect id="Rectángulo 391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" filled="f" stroked="f" strokeweight="1pt"/>
                <v:shape id="Imagen 392" o:spid="_x0000_s1028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">
                  <v:imagedata r:id="rId13" o:title="" grayscale="t"/>
                </v:shape>
                <v:shape id="Imagen 393" o:spid="_x0000_s1029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">
                  <v:imagedata r:id="rId13" o:title="" grayscale="t"/>
                </v:shape>
                <v:shape id="Imagen 394" o:spid="_x0000_s1030" type="#_x0000_t75" style="position:absolute;left:39681;top:517;width:1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">
                  <v:imagedata r:id="rId14" o:title=""/>
                </v:shape>
                <w10:wrap anchorx="margin"/>
              </v:group>
            </w:pict>
          </mc:Fallback>
        </mc:AlternateContent>
      </w:r>
    </w:p>
    <w:sectPr w:rsidR="00043458" w:rsidRPr="00043458" w:rsidSect="00AB1AC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39B76" w14:textId="77777777" w:rsidR="00670B28" w:rsidRDefault="00670B28" w:rsidP="00A01AB1">
      <w:pPr>
        <w:spacing w:after="0" w:line="240" w:lineRule="auto"/>
      </w:pPr>
      <w:r>
        <w:separator/>
      </w:r>
    </w:p>
  </w:endnote>
  <w:endnote w:type="continuationSeparator" w:id="0">
    <w:p w14:paraId="62C62235" w14:textId="77777777" w:rsidR="00670B28" w:rsidRDefault="00670B28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roy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61A31" w14:textId="77777777" w:rsidR="00670B28" w:rsidRDefault="00670B28" w:rsidP="00A01AB1">
      <w:pPr>
        <w:spacing w:after="0" w:line="240" w:lineRule="auto"/>
      </w:pPr>
      <w:r>
        <w:separator/>
      </w:r>
    </w:p>
  </w:footnote>
  <w:footnote w:type="continuationSeparator" w:id="0">
    <w:p w14:paraId="0E1B7AFA" w14:textId="77777777" w:rsidR="00670B28" w:rsidRDefault="00670B28" w:rsidP="00A01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68C929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3.75pt;height:6.75pt;visibility:visible;mso-wrap-style:square" o:bullet="t">
        <v:imagedata r:id="rId1" o:title=""/>
      </v:shape>
    </w:pict>
  </w:numPicBullet>
  <w:abstractNum w:abstractNumId="0" w15:restartNumberingAfterBreak="0">
    <w:nsid w:val="05705A26"/>
    <w:multiLevelType w:val="hybridMultilevel"/>
    <w:tmpl w:val="55226BF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207F1"/>
    <w:multiLevelType w:val="hybridMultilevel"/>
    <w:tmpl w:val="611E2F74"/>
    <w:lvl w:ilvl="0" w:tplc="6490502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811C9"/>
    <w:multiLevelType w:val="multilevel"/>
    <w:tmpl w:val="0B84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B679A"/>
    <w:multiLevelType w:val="multilevel"/>
    <w:tmpl w:val="B7E6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505FE"/>
    <w:multiLevelType w:val="multilevel"/>
    <w:tmpl w:val="040A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22B97"/>
    <w:multiLevelType w:val="multilevel"/>
    <w:tmpl w:val="04FE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B758C"/>
    <w:multiLevelType w:val="multilevel"/>
    <w:tmpl w:val="8380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12C49"/>
    <w:multiLevelType w:val="multilevel"/>
    <w:tmpl w:val="67BA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64D65"/>
    <w:multiLevelType w:val="hybridMultilevel"/>
    <w:tmpl w:val="CB1A23E2"/>
    <w:lvl w:ilvl="0" w:tplc="DD522B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EA5B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544D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526F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1645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3882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BAB7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787D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3864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02142CB"/>
    <w:multiLevelType w:val="multilevel"/>
    <w:tmpl w:val="5790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9709C"/>
    <w:multiLevelType w:val="multilevel"/>
    <w:tmpl w:val="B2AA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23082"/>
    <w:multiLevelType w:val="multilevel"/>
    <w:tmpl w:val="4690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260FF"/>
    <w:multiLevelType w:val="multilevel"/>
    <w:tmpl w:val="DEB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0"/>
  </w:num>
  <w:num w:numId="5">
    <w:abstractNumId w:val="9"/>
  </w:num>
  <w:num w:numId="6">
    <w:abstractNumId w:val="5"/>
  </w:num>
  <w:num w:numId="7">
    <w:abstractNumId w:val="12"/>
  </w:num>
  <w:num w:numId="8">
    <w:abstractNumId w:val="4"/>
  </w:num>
  <w:num w:numId="9">
    <w:abstractNumId w:val="11"/>
  </w:num>
  <w:num w:numId="10">
    <w:abstractNumId w:val="3"/>
  </w:num>
  <w:num w:numId="11">
    <w:abstractNumId w:val="6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pt-BR" w:vendorID="64" w:dllVersion="6" w:nlCheck="1" w:checkStyle="0"/>
  <w:activeWritingStyle w:appName="MSWord" w:lang="es-419" w:vendorID="64" w:dllVersion="6" w:nlCheck="1" w:checkStyle="1"/>
  <w:activeWritingStyle w:appName="MSWord" w:lang="en-US" w:vendorID="64" w:dllVersion="6" w:nlCheck="1" w:checkStyle="1"/>
  <w:activeWritingStyle w:appName="MSWord" w:lang="es-419" w:vendorID="64" w:dllVersion="4096" w:nlCheck="1" w:checkStyle="0"/>
  <w:activeWritingStyle w:appName="MSWord" w:lang="pt-BR" w:vendorID="64" w:dllVersion="409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DD"/>
    <w:rsid w:val="00027210"/>
    <w:rsid w:val="00043458"/>
    <w:rsid w:val="00043E68"/>
    <w:rsid w:val="00055585"/>
    <w:rsid w:val="000858DA"/>
    <w:rsid w:val="000871D7"/>
    <w:rsid w:val="000A3A1D"/>
    <w:rsid w:val="000B6042"/>
    <w:rsid w:val="000D2471"/>
    <w:rsid w:val="000D5561"/>
    <w:rsid w:val="000D5D6E"/>
    <w:rsid w:val="00103EDF"/>
    <w:rsid w:val="001403B2"/>
    <w:rsid w:val="00141993"/>
    <w:rsid w:val="00183607"/>
    <w:rsid w:val="00193CE6"/>
    <w:rsid w:val="001B5912"/>
    <w:rsid w:val="001C2B41"/>
    <w:rsid w:val="001D609B"/>
    <w:rsid w:val="001E4ECB"/>
    <w:rsid w:val="00212E48"/>
    <w:rsid w:val="00215398"/>
    <w:rsid w:val="00231C81"/>
    <w:rsid w:val="00245175"/>
    <w:rsid w:val="002735EC"/>
    <w:rsid w:val="002803EC"/>
    <w:rsid w:val="002D21DE"/>
    <w:rsid w:val="00302871"/>
    <w:rsid w:val="003269CA"/>
    <w:rsid w:val="00333800"/>
    <w:rsid w:val="0036394D"/>
    <w:rsid w:val="00365526"/>
    <w:rsid w:val="00366B75"/>
    <w:rsid w:val="003810F0"/>
    <w:rsid w:val="00384D4B"/>
    <w:rsid w:val="003D4523"/>
    <w:rsid w:val="004174D0"/>
    <w:rsid w:val="00447C42"/>
    <w:rsid w:val="00453BD7"/>
    <w:rsid w:val="00461908"/>
    <w:rsid w:val="004635FB"/>
    <w:rsid w:val="0047365B"/>
    <w:rsid w:val="004778F4"/>
    <w:rsid w:val="004903DD"/>
    <w:rsid w:val="0049545C"/>
    <w:rsid w:val="004A17D5"/>
    <w:rsid w:val="004A1981"/>
    <w:rsid w:val="004D29B3"/>
    <w:rsid w:val="004D564D"/>
    <w:rsid w:val="004D5DEF"/>
    <w:rsid w:val="004E59A9"/>
    <w:rsid w:val="00515C71"/>
    <w:rsid w:val="00524A62"/>
    <w:rsid w:val="00534B33"/>
    <w:rsid w:val="00550F10"/>
    <w:rsid w:val="00560D1F"/>
    <w:rsid w:val="00582CD1"/>
    <w:rsid w:val="005A3C52"/>
    <w:rsid w:val="005B7262"/>
    <w:rsid w:val="005C5ED7"/>
    <w:rsid w:val="006220C2"/>
    <w:rsid w:val="00626C88"/>
    <w:rsid w:val="00634C27"/>
    <w:rsid w:val="0063761F"/>
    <w:rsid w:val="00660B3B"/>
    <w:rsid w:val="006701C7"/>
    <w:rsid w:val="00670B28"/>
    <w:rsid w:val="00685142"/>
    <w:rsid w:val="006A1130"/>
    <w:rsid w:val="006C6590"/>
    <w:rsid w:val="006D0D08"/>
    <w:rsid w:val="006D6827"/>
    <w:rsid w:val="006D7A92"/>
    <w:rsid w:val="006F118F"/>
    <w:rsid w:val="007076CC"/>
    <w:rsid w:val="00732C10"/>
    <w:rsid w:val="0078632A"/>
    <w:rsid w:val="007974B4"/>
    <w:rsid w:val="007B0D5D"/>
    <w:rsid w:val="007B63FE"/>
    <w:rsid w:val="007C43F4"/>
    <w:rsid w:val="007D51F8"/>
    <w:rsid w:val="007E5532"/>
    <w:rsid w:val="00821C1E"/>
    <w:rsid w:val="00831FCD"/>
    <w:rsid w:val="00845EF5"/>
    <w:rsid w:val="00853A66"/>
    <w:rsid w:val="00884161"/>
    <w:rsid w:val="00886A8E"/>
    <w:rsid w:val="008B650E"/>
    <w:rsid w:val="008C07B1"/>
    <w:rsid w:val="008F42EF"/>
    <w:rsid w:val="00940C66"/>
    <w:rsid w:val="009431AA"/>
    <w:rsid w:val="00946DE0"/>
    <w:rsid w:val="00960863"/>
    <w:rsid w:val="00972651"/>
    <w:rsid w:val="00982B14"/>
    <w:rsid w:val="009A096A"/>
    <w:rsid w:val="009B65EB"/>
    <w:rsid w:val="009C5F95"/>
    <w:rsid w:val="009D0702"/>
    <w:rsid w:val="009D3B1A"/>
    <w:rsid w:val="009E041B"/>
    <w:rsid w:val="009E0C7D"/>
    <w:rsid w:val="009E6692"/>
    <w:rsid w:val="009F1953"/>
    <w:rsid w:val="00A01AB1"/>
    <w:rsid w:val="00A16539"/>
    <w:rsid w:val="00A24E8B"/>
    <w:rsid w:val="00A3780B"/>
    <w:rsid w:val="00A42E3B"/>
    <w:rsid w:val="00A4420F"/>
    <w:rsid w:val="00A637D8"/>
    <w:rsid w:val="00A91A4A"/>
    <w:rsid w:val="00AA04E1"/>
    <w:rsid w:val="00AA6C76"/>
    <w:rsid w:val="00AA7B08"/>
    <w:rsid w:val="00AB1ACD"/>
    <w:rsid w:val="00AC54DD"/>
    <w:rsid w:val="00AE6C4B"/>
    <w:rsid w:val="00AE6EA5"/>
    <w:rsid w:val="00B14BD5"/>
    <w:rsid w:val="00B304A1"/>
    <w:rsid w:val="00B31235"/>
    <w:rsid w:val="00B36E29"/>
    <w:rsid w:val="00B47234"/>
    <w:rsid w:val="00B7106C"/>
    <w:rsid w:val="00B86586"/>
    <w:rsid w:val="00B90EDE"/>
    <w:rsid w:val="00BA12BC"/>
    <w:rsid w:val="00BB08EF"/>
    <w:rsid w:val="00BC4CBF"/>
    <w:rsid w:val="00BD4519"/>
    <w:rsid w:val="00BE4760"/>
    <w:rsid w:val="00C01070"/>
    <w:rsid w:val="00C01E2F"/>
    <w:rsid w:val="00C37AAD"/>
    <w:rsid w:val="00C43F49"/>
    <w:rsid w:val="00C54257"/>
    <w:rsid w:val="00C5555F"/>
    <w:rsid w:val="00CC5484"/>
    <w:rsid w:val="00D065CD"/>
    <w:rsid w:val="00D14807"/>
    <w:rsid w:val="00D2492A"/>
    <w:rsid w:val="00D35AA5"/>
    <w:rsid w:val="00D40008"/>
    <w:rsid w:val="00D4533E"/>
    <w:rsid w:val="00DB7822"/>
    <w:rsid w:val="00DC1AD9"/>
    <w:rsid w:val="00DC7B1A"/>
    <w:rsid w:val="00DE44D9"/>
    <w:rsid w:val="00DF364B"/>
    <w:rsid w:val="00E06111"/>
    <w:rsid w:val="00E26E85"/>
    <w:rsid w:val="00E31CE4"/>
    <w:rsid w:val="00E46AB4"/>
    <w:rsid w:val="00E54DA7"/>
    <w:rsid w:val="00E6662A"/>
    <w:rsid w:val="00E70370"/>
    <w:rsid w:val="00E8166E"/>
    <w:rsid w:val="00E90504"/>
    <w:rsid w:val="00EA3B3C"/>
    <w:rsid w:val="00F103F5"/>
    <w:rsid w:val="00F42B52"/>
    <w:rsid w:val="00F45C1F"/>
    <w:rsid w:val="00F70C67"/>
    <w:rsid w:val="00FA3A69"/>
    <w:rsid w:val="00FA42B5"/>
    <w:rsid w:val="00FB7834"/>
    <w:rsid w:val="00FC1C6A"/>
    <w:rsid w:val="00FC3B4E"/>
    <w:rsid w:val="00FC7009"/>
    <w:rsid w:val="00FC7201"/>
    <w:rsid w:val="00FE5E28"/>
    <w:rsid w:val="00FF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E7A3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character" w:styleId="Hipervnculo">
    <w:name w:val="Hyperlink"/>
    <w:basedOn w:val="Fuentedeprrafopredeter"/>
    <w:uiPriority w:val="99"/>
    <w:unhideWhenUsed/>
    <w:rsid w:val="006701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1C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701C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83607"/>
    <w:pPr>
      <w:ind w:left="720"/>
      <w:contextualSpacing/>
    </w:pPr>
  </w:style>
  <w:style w:type="paragraph" w:customStyle="1" w:styleId="suggestion-description">
    <w:name w:val="suggestion-description"/>
    <w:basedOn w:val="Normal"/>
    <w:rsid w:val="006D7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eduardo-rojas-palma-604ba057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s://www.linkedin.com/in/eduardo-rojas-palma-604ba057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AppData\Roaming\Microsoft\Template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3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</Template>
  <TotalTime>0</TotalTime>
  <Pages>5</Pages>
  <Words>21</Words>
  <Characters>119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2022-07-21T18:17:00Z</dcterms:created>
  <dcterms:modified xsi:type="dcterms:W3CDTF">2023-04-11T13:09:00Z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